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142E" w14:textId="77777777" w:rsidR="008535D9" w:rsidRPr="00AE178F" w:rsidRDefault="009261A8" w:rsidP="00EE0C32">
      <w:pPr>
        <w:tabs>
          <w:tab w:val="left" w:pos="3600"/>
        </w:tabs>
        <w:spacing w:before="66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AE178F"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2080525A" wp14:editId="75E41BA9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AE178F">
        <w:rPr>
          <w:rFonts w:ascii="TH SarabunPSK" w:hAnsi="TH SarabunPSK" w:cs="TH SarabunPSK"/>
        </w:rPr>
        <w:tab/>
      </w:r>
      <w:r w:rsidR="008535D9" w:rsidRPr="00AE178F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14BE45B" w14:textId="302814C3" w:rsidR="008535D9" w:rsidRPr="00AE178F" w:rsidRDefault="00537C66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B0621D9" wp14:editId="454D5A9F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A9F4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8535D9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66AA2" w:rsidRPr="00AE178F">
        <w:rPr>
          <w:rFonts w:ascii="TH SarabunPSK" w:hAnsi="TH SarabunPSK" w:cs="TH SarabunPSK"/>
          <w:sz w:val="32"/>
          <w:szCs w:val="32"/>
          <w:cs/>
        </w:rPr>
        <w:t>กองการศึกษาเชียงราย หน่วยสหกิจศึกษาและการฝึกงาน โทร.1301, 1303</w:t>
      </w:r>
    </w:p>
    <w:p w14:paraId="47844103" w14:textId="2D71979D" w:rsidR="008535D9" w:rsidRPr="00AE178F" w:rsidRDefault="00537C66" w:rsidP="009261A8">
      <w:pPr>
        <w:tabs>
          <w:tab w:val="left" w:pos="4536"/>
        </w:tabs>
        <w:rPr>
          <w:rFonts w:ascii="TH SarabunPSK" w:hAnsi="TH SarabunPSK" w:cs="TH SarabunPSK" w:hint="cs"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39A68F8" wp14:editId="15B9B874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2A52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g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OgVH6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E60320" wp14:editId="631292F4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4D2A" id="Line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BW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BQ5uBW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8B242A" w:rsidRPr="00AE178F">
        <w:rPr>
          <w:rFonts w:ascii="TH SarabunPSK" w:hAnsi="TH SarabunPSK" w:cs="TH SarabunPSK"/>
          <w:sz w:val="32"/>
          <w:szCs w:val="32"/>
          <w:cs/>
        </w:rPr>
        <w:t>อว 0654.20(1.4)/</w:t>
      </w:r>
      <w:r w:rsidR="00C23665">
        <w:rPr>
          <w:rFonts w:ascii="TH SarabunPSK" w:hAnsi="TH SarabunPSK" w:cs="TH SarabunPSK" w:hint="cs"/>
          <w:sz w:val="32"/>
          <w:szCs w:val="32"/>
          <w:cs/>
        </w:rPr>
        <w:t>10</w:t>
      </w:r>
      <w:r w:rsidR="009261A8" w:rsidRPr="00AE178F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8535D9" w:rsidRPr="00AE178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4E51">
        <w:rPr>
          <w:rFonts w:ascii="TH SarabunPSK" w:hAnsi="TH SarabunPSK" w:cs="TH SarabunPSK" w:hint="cs"/>
          <w:sz w:val="32"/>
          <w:szCs w:val="32"/>
          <w:cs/>
        </w:rPr>
        <w:t>2</w:t>
      </w:r>
      <w:r w:rsidR="009D7241">
        <w:rPr>
          <w:rFonts w:ascii="TH SarabunPSK" w:hAnsi="TH SarabunPSK" w:cs="TH SarabunPSK" w:hint="cs"/>
          <w:sz w:val="32"/>
          <w:szCs w:val="32"/>
          <w:cs/>
        </w:rPr>
        <w:t>1</w:t>
      </w:r>
      <w:r w:rsidR="00A04E5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D7241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601D9A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1D9A" w:rsidRPr="00AE178F">
        <w:rPr>
          <w:rFonts w:ascii="TH SarabunPSK" w:hAnsi="TH SarabunPSK" w:cs="TH SarabunPSK"/>
          <w:sz w:val="32"/>
          <w:szCs w:val="32"/>
        </w:rPr>
        <w:t>256</w:t>
      </w:r>
      <w:r w:rsidR="009D7241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4D3C1A0" w14:textId="0F536FDC" w:rsidR="00A04E51" w:rsidRDefault="00537C66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A9C7A8C" wp14:editId="401639E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ABE15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5A22FB" w:rsidRPr="00AE178F">
        <w:rPr>
          <w:rFonts w:ascii="TH SarabunPSK" w:hAnsi="TH SarabunPSK" w:cs="TH SarabunPSK"/>
          <w:sz w:val="32"/>
          <w:szCs w:val="32"/>
          <w:cs/>
        </w:rPr>
        <w:t>ขอ</w:t>
      </w:r>
      <w:r w:rsidR="008D3F13" w:rsidRPr="00AE178F">
        <w:rPr>
          <w:rFonts w:ascii="TH SarabunPSK" w:hAnsi="TH SarabunPSK" w:cs="TH SarabunPSK"/>
          <w:sz w:val="32"/>
          <w:szCs w:val="32"/>
          <w:cs/>
        </w:rPr>
        <w:t>อนุมัติ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งบประมาณในการ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>ดำเนิน</w:t>
      </w:r>
      <w:bookmarkStart w:id="0" w:name="_Hlk138232300"/>
      <w:bookmarkStart w:id="1" w:name="_Hlk124169237"/>
      <w:r w:rsidR="004C2B58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bookmarkEnd w:id="0"/>
      <w:r w:rsidR="00A04E5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A04E51" w:rsidRPr="00A04E51">
        <w:rPr>
          <w:rFonts w:ascii="TH SarabunPSK" w:hAnsi="TH SarabunPSK" w:cs="TH SarabunPSK"/>
          <w:sz w:val="32"/>
          <w:szCs w:val="32"/>
        </w:rPr>
        <w:t xml:space="preserve">Road to IT career </w:t>
      </w:r>
      <w:r w:rsidR="00A04E51" w:rsidRPr="00A04E51">
        <w:rPr>
          <w:rFonts w:ascii="TH SarabunPSK" w:hAnsi="TH SarabunPSK" w:cs="TH SarabunPSK"/>
          <w:sz w:val="32"/>
          <w:szCs w:val="32"/>
          <w:cs/>
        </w:rPr>
        <w:t>และ 21</w:t>
      </w:r>
      <w:proofErr w:type="spellStart"/>
      <w:r w:rsidR="00A04E51" w:rsidRPr="00A04E51">
        <w:rPr>
          <w:rFonts w:ascii="TH SarabunPSK" w:hAnsi="TH SarabunPSK" w:cs="TH SarabunPSK"/>
          <w:sz w:val="32"/>
          <w:szCs w:val="32"/>
        </w:rPr>
        <w:t>st</w:t>
      </w:r>
      <w:proofErr w:type="spellEnd"/>
      <w:r w:rsidR="00A04E51" w:rsidRPr="00A04E51">
        <w:rPr>
          <w:rFonts w:ascii="TH SarabunPSK" w:hAnsi="TH SarabunPSK" w:cs="TH SarabunPSK"/>
          <w:sz w:val="32"/>
          <w:szCs w:val="32"/>
        </w:rPr>
        <w:t xml:space="preserve"> century skills </w:t>
      </w:r>
    </w:p>
    <w:p w14:paraId="37BEF4A5" w14:textId="2E1B65E8" w:rsidR="000976F4" w:rsidRPr="00AE178F" w:rsidRDefault="00A04E51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</w:t>
      </w:r>
      <w:r w:rsidRPr="00A04E51">
        <w:rPr>
          <w:rFonts w:ascii="TH SarabunPSK" w:hAnsi="TH SarabunPSK" w:cs="TH SarabunPSK"/>
          <w:sz w:val="32"/>
          <w:szCs w:val="32"/>
          <w:cs/>
        </w:rPr>
        <w:t>สำหรับนักศึกษา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A04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92E">
        <w:rPr>
          <w:rFonts w:ascii="TH SarabunPSK" w:hAnsi="TH SarabunPSK" w:cs="TH SarabunPSK" w:hint="cs"/>
          <w:sz w:val="32"/>
          <w:szCs w:val="32"/>
          <w:cs/>
        </w:rPr>
        <w:t xml:space="preserve">(วันที่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9D724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-2</w:t>
      </w:r>
      <w:r w:rsidR="009D7241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7241">
        <w:rPr>
          <w:rFonts w:ascii="TH SarabunPSK" w:hAnsi="TH SarabunPSK" w:cs="TH SarabunPSK" w:hint="cs"/>
          <w:sz w:val="32"/>
          <w:szCs w:val="32"/>
          <w:cs/>
        </w:rPr>
        <w:t>ก.พ.67</w:t>
      </w:r>
      <w:r w:rsidR="009E592E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"/>
    <w:p w14:paraId="33BC2EA4" w14:textId="0229A772" w:rsidR="00C87E7C" w:rsidRPr="00AE178F" w:rsidRDefault="00C87E7C" w:rsidP="00FB3EF2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เรียน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2B58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ผู้อำนวยการสำนักงานบริหาร มทร.ล้านนา</w:t>
      </w:r>
      <w:r w:rsidR="00A22627" w:rsidRPr="00AE178F">
        <w:rPr>
          <w:rFonts w:ascii="TH SarabunPSK" w:hAnsi="TH SarabunPSK" w:cs="TH SarabunPSK"/>
          <w:sz w:val="32"/>
          <w:szCs w:val="32"/>
          <w:cs/>
        </w:rPr>
        <w:t xml:space="preserve"> เชียงราย ผ่าน 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ผอ.ก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บ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.</w:t>
      </w:r>
      <w:r w:rsidR="005A0E00" w:rsidRPr="00AE178F">
        <w:rPr>
          <w:rFonts w:ascii="TH SarabunPSK" w:hAnsi="TH SarabunPSK" w:cs="TH SarabunPSK"/>
          <w:sz w:val="32"/>
          <w:szCs w:val="32"/>
          <w:cs/>
        </w:rPr>
        <w:t>ช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,</w:t>
      </w:r>
      <w:r w:rsidR="009D7241">
        <w:rPr>
          <w:rFonts w:ascii="TH SarabunPSK" w:hAnsi="TH SarabunPSK" w:cs="TH SarabunPSK" w:hint="cs"/>
          <w:sz w:val="32"/>
          <w:szCs w:val="32"/>
          <w:cs/>
        </w:rPr>
        <w:t xml:space="preserve"> ผอ.กศ.ช,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รองคณบดี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,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หัวหน้าสาขา </w:t>
      </w:r>
    </w:p>
    <w:p w14:paraId="5556151B" w14:textId="2290B77B" w:rsidR="00E91282" w:rsidRPr="00AE178F" w:rsidRDefault="00BD3A5B" w:rsidP="000479C4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คณะวิศวกรรมศาสตร์ </w:t>
      </w:r>
      <w:r w:rsidR="008D3F13" w:rsidRPr="00AE178F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มหาวิทยาลัยเทคโนโลยีราชมงคลล้านนา เชียงราย </w:t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>มีแผน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br/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>กา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รดำเนิน</w:t>
      </w:r>
      <w:r w:rsidR="004C2B58" w:rsidRPr="004C2B58">
        <w:rPr>
          <w:rFonts w:ascii="TH SarabunPSK" w:hAnsi="TH SarabunPSK" w:cs="TH SarabunPSK" w:hint="cs"/>
          <w:sz w:val="32"/>
          <w:szCs w:val="32"/>
          <w:cs/>
        </w:rPr>
        <w:t>โครงการอบรมเชิงปฏิบัติการ “</w:t>
      </w:r>
      <w:r w:rsidR="00A04E51" w:rsidRPr="00A04E51">
        <w:rPr>
          <w:rFonts w:ascii="TH SarabunPSK" w:hAnsi="TH SarabunPSK" w:cs="TH SarabunPSK"/>
          <w:sz w:val="32"/>
          <w:szCs w:val="32"/>
        </w:rPr>
        <w:t xml:space="preserve">Road to IT career </w:t>
      </w:r>
      <w:r w:rsidR="00A04E51" w:rsidRPr="00A04E51">
        <w:rPr>
          <w:rFonts w:ascii="TH SarabunPSK" w:hAnsi="TH SarabunPSK" w:cs="TH SarabunPSK"/>
          <w:sz w:val="32"/>
          <w:szCs w:val="32"/>
          <w:cs/>
        </w:rPr>
        <w:t>และ 21</w:t>
      </w:r>
      <w:proofErr w:type="spellStart"/>
      <w:r w:rsidR="00A04E51" w:rsidRPr="00A04E51">
        <w:rPr>
          <w:rFonts w:ascii="TH SarabunPSK" w:hAnsi="TH SarabunPSK" w:cs="TH SarabunPSK"/>
          <w:sz w:val="32"/>
          <w:szCs w:val="32"/>
        </w:rPr>
        <w:t>st</w:t>
      </w:r>
      <w:proofErr w:type="spellEnd"/>
      <w:r w:rsidR="00A04E51" w:rsidRPr="00A04E51">
        <w:rPr>
          <w:rFonts w:ascii="TH SarabunPSK" w:hAnsi="TH SarabunPSK" w:cs="TH SarabunPSK"/>
          <w:sz w:val="32"/>
          <w:szCs w:val="32"/>
        </w:rPr>
        <w:t xml:space="preserve"> century skills </w:t>
      </w:r>
      <w:r w:rsidR="00A04E51" w:rsidRPr="00A04E51">
        <w:rPr>
          <w:rFonts w:ascii="TH SarabunPSK" w:hAnsi="TH SarabunPSK" w:cs="TH SarabunPSK"/>
          <w:sz w:val="32"/>
          <w:szCs w:val="32"/>
          <w:cs/>
        </w:rPr>
        <w:t>สำหรับนักศึกษา</w:t>
      </w:r>
      <w:r w:rsidR="004C2B58" w:rsidRPr="004C2B58">
        <w:rPr>
          <w:rFonts w:ascii="TH SarabunPSK" w:hAnsi="TH SarabunPSK" w:cs="TH SarabunPSK" w:hint="cs"/>
          <w:sz w:val="32"/>
          <w:szCs w:val="32"/>
          <w:cs/>
        </w:rPr>
        <w:t>”</w:t>
      </w:r>
      <w:r w:rsidR="00F66AA2" w:rsidRPr="00AE178F">
        <w:rPr>
          <w:rFonts w:ascii="TH SarabunPSK" w:hAnsi="TH SarabunPSK" w:cs="TH SarabunPSK"/>
          <w:sz w:val="32"/>
          <w:szCs w:val="32"/>
          <w:cs/>
        </w:rPr>
        <w:t xml:space="preserve"> ภายใต้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โครงการพัฒนาทักษะวิชาชีพของนักศึกษาประจำ</w:t>
      </w:r>
      <w:r w:rsidR="009D7241">
        <w:rPr>
          <w:rFonts w:ascii="TH SarabunPSK" w:hAnsi="TH SarabunPSK" w:cs="TH SarabunPSK" w:hint="cs"/>
          <w:sz w:val="32"/>
          <w:szCs w:val="32"/>
          <w:cs/>
        </w:rPr>
        <w:t>เขตพื้นที่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เชียงราย</w:t>
      </w:r>
      <w:r w:rsidR="00F66AA2" w:rsidRPr="00AE178F">
        <w:rPr>
          <w:rFonts w:ascii="TH SarabunPSK" w:hAnsi="TH SarabunPSK" w:cs="TH SarabunPSK"/>
          <w:sz w:val="32"/>
          <w:szCs w:val="32"/>
          <w:cs/>
        </w:rPr>
        <w:t xml:space="preserve"> ประจำปีงบประมาณ 256</w:t>
      </w:r>
      <w:r w:rsidR="009D7241">
        <w:rPr>
          <w:rFonts w:ascii="TH SarabunPSK" w:hAnsi="TH SarabunPSK" w:cs="TH SarabunPSK" w:hint="cs"/>
          <w:sz w:val="32"/>
          <w:szCs w:val="32"/>
          <w:cs/>
        </w:rPr>
        <w:t xml:space="preserve">7 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 xml:space="preserve">(กิจกรรม </w:t>
      </w:r>
      <w:r w:rsidR="000B6093">
        <w:rPr>
          <w:rFonts w:ascii="TH SarabunPSK" w:hAnsi="TH SarabunPSK" w:cs="TH SarabunPSK"/>
          <w:sz w:val="32"/>
          <w:szCs w:val="32"/>
        </w:rPr>
        <w:t>4.6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)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66AA2" w:rsidRPr="00AE178F">
        <w:rPr>
          <w:rFonts w:ascii="TH SarabunPSK" w:hAnsi="TH SarabunPSK" w:cs="TH SarabunPSK"/>
          <w:sz w:val="32"/>
          <w:szCs w:val="32"/>
          <w:cs/>
        </w:rPr>
        <w:t>เ</w:t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>พื่อส่งเสริมและพัฒนานักศึกษาให้เป็นบัณฑิตที่มีความพร้อมตามคุณลักษณะ</w:t>
      </w:r>
      <w:r w:rsidR="000B6093">
        <w:rPr>
          <w:rFonts w:ascii="TH SarabunPSK" w:hAnsi="TH SarabunPSK" w:cs="TH SarabunPSK"/>
          <w:sz w:val="32"/>
          <w:szCs w:val="32"/>
        </w:rPr>
        <w:br/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 xml:space="preserve">ที่พึงประสงค์ของมหาวิทยาลัยฯ ซึ่งประกอบด้วย คุณลักษณะทั้ง 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>6</w:t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 xml:space="preserve"> ได้แก่ 1. 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คุณธรรมและจริยธรรม 2. ความรู้ 3. ทักษะทางปัญญา </w:t>
      </w:r>
      <w:r w:rsidR="003270B3" w:rsidRPr="00AE178F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ทักษะความสัมพันธ์ระหว่างบุคคลและความรับผิดชอบ 5. ทักษะการวิเคราะห์</w:t>
      </w:r>
      <w:r w:rsidR="000B6093">
        <w:rPr>
          <w:rFonts w:ascii="TH SarabunPSK" w:hAnsi="TH SarabunPSK" w:cs="TH SarabunPSK"/>
          <w:sz w:val="32"/>
          <w:szCs w:val="32"/>
        </w:rPr>
        <w:br/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เชิงตัวเลข การสื่อสาร และการใช้เทคโนโลยีสารสนเทศ 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 xml:space="preserve">และ 6. ทักษะพิสัย 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62748A3E" w14:textId="08F8EB86" w:rsidR="000479C4" w:rsidRPr="00AE178F" w:rsidRDefault="00252960" w:rsidP="000479C4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ในการนี้ 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เพื่อให้การดำเนินกิจกรรมเป็นไปตามแผนการดำเนินงาน</w:t>
      </w:r>
      <w:r w:rsidRPr="00AE178F">
        <w:rPr>
          <w:rFonts w:ascii="TH SarabunPSK" w:hAnsi="TH SarabunPSK" w:cs="TH SarabunPSK"/>
          <w:sz w:val="32"/>
          <w:szCs w:val="32"/>
          <w:cs/>
        </w:rPr>
        <w:t xml:space="preserve"> จึง</w:t>
      </w:r>
      <w:r w:rsidR="00243AFA" w:rsidRPr="00AE178F">
        <w:rPr>
          <w:rFonts w:ascii="TH SarabunPSK" w:hAnsi="TH SarabunPSK" w:cs="TH SarabunPSK"/>
          <w:sz w:val="32"/>
          <w:szCs w:val="32"/>
          <w:cs/>
        </w:rPr>
        <w:t>ขออ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>นุมัติ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>ดำเนินกิจกรรมและขออนุมัติ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>งบประมาณในการ</w:t>
      </w:r>
      <w:r w:rsidR="00D31C49" w:rsidRPr="00AE178F">
        <w:rPr>
          <w:rFonts w:ascii="TH SarabunPSK" w:hAnsi="TH SarabunPSK" w:cs="TH SarabunPSK"/>
          <w:sz w:val="32"/>
          <w:szCs w:val="32"/>
          <w:cs/>
        </w:rPr>
        <w:t>ดำเนิน</w:t>
      </w:r>
      <w:r w:rsidR="00913CDC" w:rsidRPr="00AE178F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4C2B58" w:rsidRPr="004C2B58">
        <w:rPr>
          <w:rFonts w:ascii="TH SarabunPSK" w:hAnsi="TH SarabunPSK" w:cs="TH SarabunPSK" w:hint="cs"/>
          <w:sz w:val="32"/>
          <w:szCs w:val="32"/>
          <w:cs/>
        </w:rPr>
        <w:t xml:space="preserve">โครงการอบรมเชิงปฏิบัติการ </w:t>
      </w:r>
      <w:r w:rsidR="000B6093">
        <w:rPr>
          <w:rFonts w:ascii="TH SarabunPSK" w:hAnsi="TH SarabunPSK" w:cs="TH SarabunPSK" w:hint="cs"/>
          <w:sz w:val="32"/>
          <w:szCs w:val="32"/>
          <w:cs/>
        </w:rPr>
        <w:t>“</w:t>
      </w:r>
      <w:r w:rsidR="000B6093" w:rsidRPr="000B6093">
        <w:rPr>
          <w:rFonts w:ascii="TH SarabunPSK" w:hAnsi="TH SarabunPSK" w:cs="TH SarabunPSK"/>
          <w:sz w:val="32"/>
          <w:szCs w:val="32"/>
        </w:rPr>
        <w:t xml:space="preserve">Road to IT career </w:t>
      </w:r>
      <w:r w:rsidR="000B6093" w:rsidRPr="000B6093">
        <w:rPr>
          <w:rFonts w:ascii="TH SarabunPSK" w:hAnsi="TH SarabunPSK" w:cs="TH SarabunPSK"/>
          <w:spacing w:val="-4"/>
          <w:sz w:val="32"/>
          <w:szCs w:val="32"/>
          <w:cs/>
        </w:rPr>
        <w:t>และ 21</w:t>
      </w:r>
      <w:proofErr w:type="spellStart"/>
      <w:r w:rsidR="000B6093" w:rsidRPr="000B6093">
        <w:rPr>
          <w:rFonts w:ascii="TH SarabunPSK" w:hAnsi="TH SarabunPSK" w:cs="TH SarabunPSK"/>
          <w:spacing w:val="-4"/>
          <w:sz w:val="32"/>
          <w:szCs w:val="32"/>
        </w:rPr>
        <w:t>st</w:t>
      </w:r>
      <w:proofErr w:type="spellEnd"/>
      <w:r w:rsidR="000B6093" w:rsidRPr="000B6093">
        <w:rPr>
          <w:rFonts w:ascii="TH SarabunPSK" w:hAnsi="TH SarabunPSK" w:cs="TH SarabunPSK"/>
          <w:spacing w:val="-4"/>
          <w:sz w:val="32"/>
          <w:szCs w:val="32"/>
        </w:rPr>
        <w:t xml:space="preserve"> century skills </w:t>
      </w:r>
      <w:r w:rsidR="000B6093" w:rsidRPr="000B6093">
        <w:rPr>
          <w:rFonts w:ascii="TH SarabunPSK" w:hAnsi="TH SarabunPSK" w:cs="TH SarabunPSK"/>
          <w:spacing w:val="-4"/>
          <w:sz w:val="32"/>
          <w:szCs w:val="32"/>
          <w:cs/>
        </w:rPr>
        <w:t>สำหรับนักศึกษา</w:t>
      </w:r>
      <w:r w:rsidR="000B6093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>”</w:t>
      </w:r>
      <w:r w:rsidR="00AE178F" w:rsidRPr="000B6093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E3195B" w:rsidRPr="000B6093">
        <w:rPr>
          <w:rFonts w:ascii="TH SarabunPSK" w:hAnsi="TH SarabunPSK" w:cs="TH SarabunPSK"/>
          <w:spacing w:val="-4"/>
          <w:sz w:val="32"/>
          <w:szCs w:val="32"/>
          <w:cs/>
        </w:rPr>
        <w:t>ใน</w:t>
      </w:r>
      <w:r w:rsidR="00F66AA2" w:rsidRPr="000B6093">
        <w:rPr>
          <w:rFonts w:ascii="TH SarabunPSK" w:hAnsi="TH SarabunPSK" w:cs="TH SarabunPSK"/>
          <w:spacing w:val="-4"/>
          <w:sz w:val="32"/>
          <w:szCs w:val="32"/>
          <w:cs/>
        </w:rPr>
        <w:t>ระหว่าง</w:t>
      </w:r>
      <w:r w:rsidR="00E3195B" w:rsidRPr="000B6093">
        <w:rPr>
          <w:rFonts w:ascii="TH SarabunPSK" w:hAnsi="TH SarabunPSK" w:cs="TH SarabunPSK"/>
          <w:spacing w:val="-4"/>
          <w:sz w:val="32"/>
          <w:szCs w:val="32"/>
          <w:cs/>
        </w:rPr>
        <w:t xml:space="preserve">วันที่ </w:t>
      </w:r>
      <w:r w:rsidR="000B6093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="009D7241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="004C2B58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4C2B58" w:rsidRPr="000B6093">
        <w:rPr>
          <w:rFonts w:ascii="TH SarabunPSK" w:hAnsi="TH SarabunPSK" w:cs="TH SarabunPSK"/>
          <w:spacing w:val="-4"/>
          <w:sz w:val="32"/>
          <w:szCs w:val="32"/>
          <w:cs/>
        </w:rPr>
        <w:t>–</w:t>
      </w:r>
      <w:r w:rsidR="004C2B58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0B6093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="009D7241"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4C2B58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9D7241">
        <w:rPr>
          <w:rFonts w:ascii="TH SarabunPSK" w:hAnsi="TH SarabunPSK" w:cs="TH SarabunPSK" w:hint="cs"/>
          <w:spacing w:val="-4"/>
          <w:sz w:val="32"/>
          <w:szCs w:val="32"/>
          <w:cs/>
        </w:rPr>
        <w:t>กุมภาพันธ์</w:t>
      </w:r>
      <w:r w:rsidR="00E3195B" w:rsidRPr="000B6093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E3195B" w:rsidRPr="000B6093">
        <w:rPr>
          <w:rFonts w:ascii="TH SarabunPSK" w:hAnsi="TH SarabunPSK" w:cs="TH SarabunPSK"/>
          <w:spacing w:val="-4"/>
          <w:sz w:val="32"/>
          <w:szCs w:val="32"/>
        </w:rPr>
        <w:t>256</w:t>
      </w:r>
      <w:r w:rsidR="009D7241"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E91282" w:rsidRPr="000B6093">
        <w:rPr>
          <w:rFonts w:ascii="TH SarabunPSK" w:hAnsi="TH SarabunPSK" w:cs="TH SarabunPSK"/>
          <w:spacing w:val="-4"/>
          <w:sz w:val="32"/>
          <w:szCs w:val="32"/>
          <w:cs/>
        </w:rPr>
        <w:t xml:space="preserve"> ณ</w:t>
      </w:r>
      <w:r w:rsidR="00E3195B" w:rsidRPr="000B6093">
        <w:rPr>
          <w:rFonts w:ascii="TH SarabunPSK" w:hAnsi="TH SarabunPSK" w:cs="TH SarabunPSK"/>
          <w:spacing w:val="-4"/>
          <w:sz w:val="32"/>
          <w:szCs w:val="32"/>
          <w:cs/>
        </w:rPr>
        <w:t xml:space="preserve"> อาคาร</w:t>
      </w:r>
      <w:r w:rsidR="000B6093" w:rsidRPr="000B6093">
        <w:rPr>
          <w:rFonts w:ascii="TH SarabunPSK" w:hAnsi="TH SarabunPSK" w:cs="TH SarabunPSK" w:hint="cs"/>
          <w:spacing w:val="-4"/>
          <w:sz w:val="32"/>
          <w:szCs w:val="32"/>
          <w:cs/>
        </w:rPr>
        <w:t>วิศวกรรมโยธา</w:t>
      </w:r>
      <w:r w:rsidR="00E3195B" w:rsidRPr="00AE178F">
        <w:rPr>
          <w:rFonts w:ascii="TH SarabunPSK" w:hAnsi="TH SarabunPSK" w:cs="TH SarabunPSK"/>
          <w:sz w:val="32"/>
          <w:szCs w:val="32"/>
          <w:cs/>
        </w:rPr>
        <w:t xml:space="preserve"> มทร.ล้านนา เชียงราย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178F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 xml:space="preserve">จำนวนเงิน </w:t>
      </w:r>
      <w:r w:rsidR="009D7241">
        <w:rPr>
          <w:rFonts w:ascii="TH SarabunPSK" w:hAnsi="TH SarabunPSK" w:cs="TH SarabunPSK" w:hint="cs"/>
          <w:sz w:val="32"/>
          <w:szCs w:val="32"/>
          <w:cs/>
        </w:rPr>
        <w:t>15</w:t>
      </w:r>
      <w:r w:rsidR="00AE178F">
        <w:rPr>
          <w:rFonts w:ascii="TH SarabunPSK" w:hAnsi="TH SarabunPSK" w:cs="TH SarabunPSK" w:hint="cs"/>
          <w:sz w:val="32"/>
          <w:szCs w:val="32"/>
          <w:cs/>
        </w:rPr>
        <w:t>,</w:t>
      </w:r>
      <w:r w:rsidR="000B6093">
        <w:rPr>
          <w:rFonts w:ascii="TH SarabunPSK" w:hAnsi="TH SarabunPSK" w:cs="TH SarabunPSK" w:hint="cs"/>
          <w:sz w:val="32"/>
          <w:szCs w:val="32"/>
          <w:cs/>
        </w:rPr>
        <w:t>000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="009D7241">
        <w:rPr>
          <w:rFonts w:ascii="TH SarabunPSK" w:hAnsi="TH SarabunPSK" w:cs="TH SarabunPSK" w:hint="cs"/>
          <w:sz w:val="32"/>
          <w:szCs w:val="32"/>
          <w:cs/>
        </w:rPr>
        <w:t>หนึ่งหมื่น</w:t>
      </w:r>
      <w:r w:rsidR="00815DF9">
        <w:rPr>
          <w:rFonts w:ascii="TH SarabunPSK" w:hAnsi="TH SarabunPSK" w:cs="TH SarabunPSK" w:hint="cs"/>
          <w:sz w:val="32"/>
          <w:szCs w:val="32"/>
          <w:cs/>
        </w:rPr>
        <w:t>ห้า</w:t>
      </w:r>
      <w:r w:rsidR="000B6093">
        <w:rPr>
          <w:rFonts w:ascii="TH SarabunPSK" w:hAnsi="TH SarabunPSK" w:cs="TH SarabunPSK" w:hint="cs"/>
          <w:sz w:val="32"/>
          <w:szCs w:val="32"/>
          <w:cs/>
        </w:rPr>
        <w:t>พัน</w:t>
      </w:r>
      <w:r w:rsidR="00AE178F">
        <w:rPr>
          <w:rFonts w:ascii="TH SarabunPSK" w:hAnsi="TH SarabunPSK" w:cs="TH SarabunPSK" w:hint="cs"/>
          <w:sz w:val="32"/>
          <w:szCs w:val="32"/>
          <w:cs/>
        </w:rPr>
        <w:t>บาทถ้วน</w:t>
      </w:r>
      <w:r w:rsidR="000479C4" w:rsidRPr="00AE178F">
        <w:rPr>
          <w:rFonts w:ascii="TH SarabunPSK" w:hAnsi="TH SarabunPSK" w:cs="TH SarabunPSK"/>
          <w:sz w:val="32"/>
          <w:szCs w:val="32"/>
          <w:cs/>
        </w:rPr>
        <w:t xml:space="preserve">) ทั้งนี้ได้แนบเอกสาร ดังนี้ </w:t>
      </w:r>
    </w:p>
    <w:p w14:paraId="2BE859C5" w14:textId="77777777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 xml:space="preserve">แบบเสนอโครงการ/กิจกรรม (ง.9) </w:t>
      </w:r>
    </w:p>
    <w:p w14:paraId="0BC8ADF7" w14:textId="77777777" w:rsidR="00D85505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>กำหนดการจัดกิจกรรม</w:t>
      </w:r>
    </w:p>
    <w:p w14:paraId="2CC69694" w14:textId="578960D1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>แผนงบประมาณโครงการพัฒนาทักษะวิชาชีพของนักศึกษาประจำ</w:t>
      </w:r>
      <w:r w:rsidR="009D7241">
        <w:rPr>
          <w:rFonts w:ascii="TH SarabunPSK" w:hAnsi="TH SarabunPSK" w:cs="TH SarabunPSK" w:hint="cs"/>
          <w:sz w:val="32"/>
          <w:szCs w:val="32"/>
          <w:cs/>
        </w:rPr>
        <w:t>เขตพื้นที่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>เชียงราย</w:t>
      </w:r>
      <w:r w:rsidR="00AE178F">
        <w:rPr>
          <w:rFonts w:ascii="TH SarabunPSK" w:hAnsi="TH SarabunPSK" w:cs="TH SarabunPSK" w:hint="cs"/>
          <w:sz w:val="32"/>
          <w:szCs w:val="32"/>
          <w:cs/>
        </w:rPr>
        <w:t xml:space="preserve"> ประจำปีงบประมาณ 256</w:t>
      </w:r>
      <w:r w:rsidR="009D7241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98B67EF" w14:textId="2F045D08" w:rsidR="003167EE" w:rsidRPr="00AE178F" w:rsidRDefault="005C793D" w:rsidP="00EA441D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="002115F9" w:rsidRPr="00AE178F">
        <w:rPr>
          <w:rFonts w:ascii="TH SarabunPSK" w:hAnsi="TH SarabunPSK" w:cs="TH SarabunPSK"/>
          <w:spacing w:val="-4"/>
          <w:sz w:val="32"/>
          <w:szCs w:val="32"/>
          <w:cs/>
        </w:rPr>
        <w:t>จึงเรียนมาเพื่อโปรดพิจารณา</w:t>
      </w:r>
      <w:r w:rsidR="00B0688E" w:rsidRPr="00AE178F">
        <w:rPr>
          <w:rFonts w:ascii="TH SarabunPSK" w:hAnsi="TH SarabunPSK" w:cs="TH SarabunPSK"/>
          <w:spacing w:val="-4"/>
          <w:sz w:val="32"/>
          <w:szCs w:val="32"/>
          <w:cs/>
        </w:rPr>
        <w:t>อนุมัติ</w:t>
      </w:r>
      <w:r w:rsidR="00DA6046" w:rsidRPr="00AE178F">
        <w:rPr>
          <w:rFonts w:ascii="TH SarabunPSK" w:hAnsi="TH SarabunPSK" w:cs="TH SarabunPSK"/>
          <w:spacing w:val="-4"/>
          <w:sz w:val="32"/>
          <w:szCs w:val="32"/>
        </w:rPr>
        <w:tab/>
      </w:r>
    </w:p>
    <w:p w14:paraId="541F1031" w14:textId="7C151D0D" w:rsidR="00216AFA" w:rsidRPr="00AE178F" w:rsidRDefault="00216AFA" w:rsidP="005A0E00">
      <w:pPr>
        <w:ind w:firstLine="5812"/>
        <w:rPr>
          <w:rFonts w:ascii="TH SarabunPSK" w:hAnsi="TH SarabunPSK" w:cs="TH SarabunPSK"/>
          <w:noProof/>
          <w:sz w:val="32"/>
          <w:szCs w:val="32"/>
        </w:rPr>
      </w:pPr>
    </w:p>
    <w:p w14:paraId="46BD15DF" w14:textId="793CE840" w:rsidR="00F23B40" w:rsidRPr="00AE178F" w:rsidRDefault="00F23B40" w:rsidP="005A0E00">
      <w:pPr>
        <w:ind w:firstLine="5812"/>
        <w:rPr>
          <w:rFonts w:ascii="TH SarabunPSK" w:hAnsi="TH SarabunPSK" w:cs="TH SarabunPSK"/>
          <w:noProof/>
          <w:sz w:val="32"/>
          <w:szCs w:val="32"/>
        </w:rPr>
      </w:pPr>
    </w:p>
    <w:p w14:paraId="5EFCDF55" w14:textId="07B352C1" w:rsidR="00F054D6" w:rsidRPr="00AE178F" w:rsidRDefault="00F054D6" w:rsidP="005A0E00">
      <w:pPr>
        <w:ind w:firstLine="5812"/>
        <w:rPr>
          <w:rFonts w:ascii="TH SarabunPSK" w:hAnsi="TH SarabunPSK" w:cs="TH SarabunPSK"/>
          <w:sz w:val="32"/>
          <w:szCs w:val="32"/>
          <w:cs/>
        </w:rPr>
      </w:pPr>
    </w:p>
    <w:p w14:paraId="2610991F" w14:textId="76FA930B" w:rsidR="00AB0C4C" w:rsidRPr="00AE178F" w:rsidRDefault="00FF69E4" w:rsidP="00D85505">
      <w:pPr>
        <w:ind w:firstLine="4536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(</w:t>
      </w:r>
      <w:r w:rsidR="00A04E51">
        <w:rPr>
          <w:rFonts w:ascii="TH SarabunPSK" w:hAnsi="TH SarabunPSK" w:cs="TH SarabunPSK" w:hint="cs"/>
          <w:sz w:val="32"/>
          <w:szCs w:val="32"/>
          <w:cs/>
        </w:rPr>
        <w:t>นายปกรณ์  เสรีเผ่าวงษ์</w:t>
      </w:r>
      <w:r w:rsidR="005D6313" w:rsidRPr="00AE178F">
        <w:rPr>
          <w:rFonts w:ascii="TH SarabunPSK" w:hAnsi="TH SarabunPSK" w:cs="TH SarabunPSK"/>
          <w:sz w:val="32"/>
          <w:szCs w:val="32"/>
          <w:cs/>
        </w:rPr>
        <w:t>)</w:t>
      </w:r>
    </w:p>
    <w:p w14:paraId="65CEFA8C" w14:textId="17F2D0C8" w:rsidR="00D61A9A" w:rsidRPr="00AE178F" w:rsidRDefault="00A04E51" w:rsidP="00A04E51">
      <w:pPr>
        <w:ind w:left="36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AE178F">
        <w:rPr>
          <w:rFonts w:ascii="TH SarabunPSK" w:hAnsi="TH SarabunPSK" w:cs="TH SarabunPSK" w:hint="cs"/>
          <w:sz w:val="32"/>
          <w:szCs w:val="32"/>
          <w:cs/>
        </w:rPr>
        <w:t>หัวหน้าหลักสูตรวิศวกรรม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506EC737" w14:textId="4C07A517" w:rsidR="00425971" w:rsidRPr="00AE178F" w:rsidRDefault="00425971" w:rsidP="00425971">
      <w:pPr>
        <w:rPr>
          <w:rFonts w:ascii="TH SarabunPSK" w:hAnsi="TH SarabunPSK" w:cs="TH SarabunPSK"/>
          <w:sz w:val="30"/>
          <w:szCs w:val="30"/>
        </w:rPr>
      </w:pP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</w:p>
    <w:p w14:paraId="44DD7A92" w14:textId="282FC753" w:rsidR="00D61A9A" w:rsidRPr="00AE178F" w:rsidRDefault="00D61A9A">
      <w:pPr>
        <w:rPr>
          <w:rFonts w:ascii="TH SarabunPSK" w:hAnsi="TH SarabunPSK" w:cs="TH SarabunPSK"/>
          <w:sz w:val="32"/>
          <w:szCs w:val="32"/>
        </w:rPr>
      </w:pPr>
    </w:p>
    <w:p w14:paraId="7976994B" w14:textId="3D109438" w:rsidR="0041693B" w:rsidRPr="00AE178F" w:rsidRDefault="0041693B" w:rsidP="0041693B">
      <w:pPr>
        <w:tabs>
          <w:tab w:val="left" w:pos="4536"/>
        </w:tabs>
        <w:jc w:val="center"/>
        <w:rPr>
          <w:rFonts w:ascii="TH SarabunPSK" w:hAnsi="TH SarabunPSK" w:cs="TH SarabunPSK"/>
          <w:sz w:val="28"/>
        </w:rPr>
      </w:pPr>
    </w:p>
    <w:p w14:paraId="55E3D572" w14:textId="3571E8FC" w:rsidR="000479C4" w:rsidRPr="00AE178F" w:rsidRDefault="000479C4" w:rsidP="0041693B">
      <w:pPr>
        <w:rPr>
          <w:rFonts w:ascii="TH SarabunPSK" w:hAnsi="TH SarabunPSK" w:cs="TH SarabunPSK"/>
          <w:sz w:val="32"/>
          <w:szCs w:val="32"/>
        </w:rPr>
      </w:pPr>
    </w:p>
    <w:sectPr w:rsidR="000479C4" w:rsidRPr="00AE178F" w:rsidSect="002B733F">
      <w:pgSz w:w="11906" w:h="16838" w:code="9"/>
      <w:pgMar w:top="851" w:right="1134" w:bottom="567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7D50" w14:textId="77777777" w:rsidR="00EB4564" w:rsidRDefault="00EB4564">
      <w:r>
        <w:separator/>
      </w:r>
    </w:p>
  </w:endnote>
  <w:endnote w:type="continuationSeparator" w:id="0">
    <w:p w14:paraId="2A41BC59" w14:textId="77777777" w:rsidR="00EB4564" w:rsidRDefault="00EB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692A" w14:textId="77777777" w:rsidR="00EB4564" w:rsidRDefault="00EB4564">
      <w:r>
        <w:separator/>
      </w:r>
    </w:p>
  </w:footnote>
  <w:footnote w:type="continuationSeparator" w:id="0">
    <w:p w14:paraId="687496F7" w14:textId="77777777" w:rsidR="00EB4564" w:rsidRDefault="00EB4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1DD"/>
    <w:multiLevelType w:val="hybridMultilevel"/>
    <w:tmpl w:val="DD6E5C8C"/>
    <w:lvl w:ilvl="0" w:tplc="71B24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395624"/>
    <w:multiLevelType w:val="hybridMultilevel"/>
    <w:tmpl w:val="0E0069A8"/>
    <w:lvl w:ilvl="0" w:tplc="6CB61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95ACC"/>
    <w:multiLevelType w:val="hybridMultilevel"/>
    <w:tmpl w:val="0DA00326"/>
    <w:lvl w:ilvl="0" w:tplc="0D06E18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506D1CF0"/>
    <w:multiLevelType w:val="hybridMultilevel"/>
    <w:tmpl w:val="C6F4F8A4"/>
    <w:lvl w:ilvl="0" w:tplc="3870A3BA">
      <w:start w:val="8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D334A78"/>
    <w:multiLevelType w:val="hybridMultilevel"/>
    <w:tmpl w:val="84B6A6FA"/>
    <w:lvl w:ilvl="0" w:tplc="E74E350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EA52161"/>
    <w:multiLevelType w:val="hybridMultilevel"/>
    <w:tmpl w:val="CBBA2292"/>
    <w:lvl w:ilvl="0" w:tplc="5DA4F60C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1345023"/>
    <w:multiLevelType w:val="hybridMultilevel"/>
    <w:tmpl w:val="E63C3EF2"/>
    <w:lvl w:ilvl="0" w:tplc="1B281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F75E6C"/>
    <w:multiLevelType w:val="hybridMultilevel"/>
    <w:tmpl w:val="1700B758"/>
    <w:lvl w:ilvl="0" w:tplc="9370CCB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B196649"/>
    <w:multiLevelType w:val="hybridMultilevel"/>
    <w:tmpl w:val="7DD280FA"/>
    <w:lvl w:ilvl="0" w:tplc="520C1F5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767B2294"/>
    <w:multiLevelType w:val="hybridMultilevel"/>
    <w:tmpl w:val="813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A8"/>
    <w:rsid w:val="000009B3"/>
    <w:rsid w:val="000036EA"/>
    <w:rsid w:val="00007D33"/>
    <w:rsid w:val="00026260"/>
    <w:rsid w:val="00032005"/>
    <w:rsid w:val="00035808"/>
    <w:rsid w:val="00036658"/>
    <w:rsid w:val="00040756"/>
    <w:rsid w:val="00041424"/>
    <w:rsid w:val="000479C4"/>
    <w:rsid w:val="000510CA"/>
    <w:rsid w:val="00053F91"/>
    <w:rsid w:val="00062BBC"/>
    <w:rsid w:val="00063775"/>
    <w:rsid w:val="0006583D"/>
    <w:rsid w:val="00066040"/>
    <w:rsid w:val="00074F46"/>
    <w:rsid w:val="000807CE"/>
    <w:rsid w:val="00081B64"/>
    <w:rsid w:val="000829B7"/>
    <w:rsid w:val="00092703"/>
    <w:rsid w:val="00094371"/>
    <w:rsid w:val="000976F4"/>
    <w:rsid w:val="000A01FB"/>
    <w:rsid w:val="000A5754"/>
    <w:rsid w:val="000B085E"/>
    <w:rsid w:val="000B37CF"/>
    <w:rsid w:val="000B3B85"/>
    <w:rsid w:val="000B58BA"/>
    <w:rsid w:val="000B6093"/>
    <w:rsid w:val="000B6A37"/>
    <w:rsid w:val="000C5BAE"/>
    <w:rsid w:val="000C604E"/>
    <w:rsid w:val="000D658D"/>
    <w:rsid w:val="000E4AF3"/>
    <w:rsid w:val="001023C0"/>
    <w:rsid w:val="00106E50"/>
    <w:rsid w:val="00106F28"/>
    <w:rsid w:val="00107DC9"/>
    <w:rsid w:val="001150BF"/>
    <w:rsid w:val="00117E3E"/>
    <w:rsid w:val="001370B3"/>
    <w:rsid w:val="00137D18"/>
    <w:rsid w:val="00140C0A"/>
    <w:rsid w:val="00142122"/>
    <w:rsid w:val="00144E4C"/>
    <w:rsid w:val="00146A2D"/>
    <w:rsid w:val="00146A9A"/>
    <w:rsid w:val="00156E29"/>
    <w:rsid w:val="001643F0"/>
    <w:rsid w:val="001720DC"/>
    <w:rsid w:val="001725C8"/>
    <w:rsid w:val="001747CF"/>
    <w:rsid w:val="00175184"/>
    <w:rsid w:val="0018167E"/>
    <w:rsid w:val="00184B3D"/>
    <w:rsid w:val="0019058F"/>
    <w:rsid w:val="0019091A"/>
    <w:rsid w:val="00192CAB"/>
    <w:rsid w:val="00196BD9"/>
    <w:rsid w:val="001A10C7"/>
    <w:rsid w:val="001A53EF"/>
    <w:rsid w:val="001B12EA"/>
    <w:rsid w:val="001B2B2C"/>
    <w:rsid w:val="001D2DAE"/>
    <w:rsid w:val="001D3132"/>
    <w:rsid w:val="001D3B8B"/>
    <w:rsid w:val="001E43B0"/>
    <w:rsid w:val="0020197C"/>
    <w:rsid w:val="00201A0B"/>
    <w:rsid w:val="00202906"/>
    <w:rsid w:val="002115F9"/>
    <w:rsid w:val="00213E85"/>
    <w:rsid w:val="00216AFA"/>
    <w:rsid w:val="00217C88"/>
    <w:rsid w:val="00220BCF"/>
    <w:rsid w:val="00221565"/>
    <w:rsid w:val="00225D63"/>
    <w:rsid w:val="002275EF"/>
    <w:rsid w:val="00234405"/>
    <w:rsid w:val="00236D44"/>
    <w:rsid w:val="00243AFA"/>
    <w:rsid w:val="00252960"/>
    <w:rsid w:val="00252DA3"/>
    <w:rsid w:val="00253931"/>
    <w:rsid w:val="0026540F"/>
    <w:rsid w:val="00271E66"/>
    <w:rsid w:val="002747A4"/>
    <w:rsid w:val="00274D04"/>
    <w:rsid w:val="00280717"/>
    <w:rsid w:val="0028104B"/>
    <w:rsid w:val="002814F9"/>
    <w:rsid w:val="00282F3C"/>
    <w:rsid w:val="002831BB"/>
    <w:rsid w:val="00284209"/>
    <w:rsid w:val="00285AB4"/>
    <w:rsid w:val="00296176"/>
    <w:rsid w:val="002A2AA0"/>
    <w:rsid w:val="002A6DBC"/>
    <w:rsid w:val="002B01A4"/>
    <w:rsid w:val="002B1C7D"/>
    <w:rsid w:val="002B5FFE"/>
    <w:rsid w:val="002B733F"/>
    <w:rsid w:val="002D14C9"/>
    <w:rsid w:val="002D61B2"/>
    <w:rsid w:val="002E1EB8"/>
    <w:rsid w:val="002F53E2"/>
    <w:rsid w:val="00306ADC"/>
    <w:rsid w:val="003118EC"/>
    <w:rsid w:val="003167EE"/>
    <w:rsid w:val="00317DCC"/>
    <w:rsid w:val="00326FED"/>
    <w:rsid w:val="003270B3"/>
    <w:rsid w:val="00334B6F"/>
    <w:rsid w:val="00335B22"/>
    <w:rsid w:val="00336C19"/>
    <w:rsid w:val="00337F17"/>
    <w:rsid w:val="00346608"/>
    <w:rsid w:val="00350D7B"/>
    <w:rsid w:val="003513C0"/>
    <w:rsid w:val="003571A1"/>
    <w:rsid w:val="003808FD"/>
    <w:rsid w:val="003849C1"/>
    <w:rsid w:val="003868FC"/>
    <w:rsid w:val="00392D87"/>
    <w:rsid w:val="003966BD"/>
    <w:rsid w:val="003A2D44"/>
    <w:rsid w:val="003A53A5"/>
    <w:rsid w:val="003A5ED2"/>
    <w:rsid w:val="003A7E6A"/>
    <w:rsid w:val="003B07E4"/>
    <w:rsid w:val="003B0B81"/>
    <w:rsid w:val="003C4872"/>
    <w:rsid w:val="003C5CE7"/>
    <w:rsid w:val="003D1435"/>
    <w:rsid w:val="003D474C"/>
    <w:rsid w:val="003E2930"/>
    <w:rsid w:val="003E3757"/>
    <w:rsid w:val="003E3BAB"/>
    <w:rsid w:val="003E3C41"/>
    <w:rsid w:val="003E56F0"/>
    <w:rsid w:val="004162E6"/>
    <w:rsid w:val="0041693B"/>
    <w:rsid w:val="004173A7"/>
    <w:rsid w:val="004226BF"/>
    <w:rsid w:val="00425971"/>
    <w:rsid w:val="004455FB"/>
    <w:rsid w:val="004470AA"/>
    <w:rsid w:val="00450A0F"/>
    <w:rsid w:val="00457DD0"/>
    <w:rsid w:val="0046360D"/>
    <w:rsid w:val="00467A61"/>
    <w:rsid w:val="00471AB8"/>
    <w:rsid w:val="004757D5"/>
    <w:rsid w:val="00477E9C"/>
    <w:rsid w:val="00491344"/>
    <w:rsid w:val="00492BB6"/>
    <w:rsid w:val="00493DE9"/>
    <w:rsid w:val="00497A7E"/>
    <w:rsid w:val="004A508C"/>
    <w:rsid w:val="004A6154"/>
    <w:rsid w:val="004B30B4"/>
    <w:rsid w:val="004B371B"/>
    <w:rsid w:val="004B4D7E"/>
    <w:rsid w:val="004B55E7"/>
    <w:rsid w:val="004B6760"/>
    <w:rsid w:val="004C2B58"/>
    <w:rsid w:val="004C53C8"/>
    <w:rsid w:val="004E14EC"/>
    <w:rsid w:val="004E3DF6"/>
    <w:rsid w:val="004E5BC4"/>
    <w:rsid w:val="004F7A09"/>
    <w:rsid w:val="0050150F"/>
    <w:rsid w:val="005141A3"/>
    <w:rsid w:val="005211E3"/>
    <w:rsid w:val="00537C66"/>
    <w:rsid w:val="005558E9"/>
    <w:rsid w:val="00562007"/>
    <w:rsid w:val="00565119"/>
    <w:rsid w:val="00565FCF"/>
    <w:rsid w:val="00575DC4"/>
    <w:rsid w:val="005770B9"/>
    <w:rsid w:val="0058640C"/>
    <w:rsid w:val="0059253D"/>
    <w:rsid w:val="00592EF6"/>
    <w:rsid w:val="00597AFE"/>
    <w:rsid w:val="005A0E00"/>
    <w:rsid w:val="005A22FB"/>
    <w:rsid w:val="005C75E3"/>
    <w:rsid w:val="005C793D"/>
    <w:rsid w:val="005D1D2A"/>
    <w:rsid w:val="005D6313"/>
    <w:rsid w:val="005E4803"/>
    <w:rsid w:val="005F4EE0"/>
    <w:rsid w:val="00601D9A"/>
    <w:rsid w:val="006053C8"/>
    <w:rsid w:val="0060665E"/>
    <w:rsid w:val="00621201"/>
    <w:rsid w:val="006217E3"/>
    <w:rsid w:val="00624580"/>
    <w:rsid w:val="00625B5A"/>
    <w:rsid w:val="00627D5E"/>
    <w:rsid w:val="0064329B"/>
    <w:rsid w:val="00644EB7"/>
    <w:rsid w:val="00654E18"/>
    <w:rsid w:val="00665361"/>
    <w:rsid w:val="00666716"/>
    <w:rsid w:val="00675E44"/>
    <w:rsid w:val="0068157C"/>
    <w:rsid w:val="00685CC2"/>
    <w:rsid w:val="006A4118"/>
    <w:rsid w:val="006B30AB"/>
    <w:rsid w:val="006C0E88"/>
    <w:rsid w:val="006D16F7"/>
    <w:rsid w:val="006D6087"/>
    <w:rsid w:val="006E36C3"/>
    <w:rsid w:val="006E5160"/>
    <w:rsid w:val="006F244B"/>
    <w:rsid w:val="007134E6"/>
    <w:rsid w:val="0071775B"/>
    <w:rsid w:val="00725872"/>
    <w:rsid w:val="00726B83"/>
    <w:rsid w:val="00727906"/>
    <w:rsid w:val="00734A36"/>
    <w:rsid w:val="00740FD4"/>
    <w:rsid w:val="007523DD"/>
    <w:rsid w:val="00762042"/>
    <w:rsid w:val="007707C9"/>
    <w:rsid w:val="00773669"/>
    <w:rsid w:val="007737D3"/>
    <w:rsid w:val="00775EE8"/>
    <w:rsid w:val="007779A4"/>
    <w:rsid w:val="007941B5"/>
    <w:rsid w:val="00795651"/>
    <w:rsid w:val="007A2F67"/>
    <w:rsid w:val="007A7797"/>
    <w:rsid w:val="007B30CB"/>
    <w:rsid w:val="007C0D33"/>
    <w:rsid w:val="007C31A4"/>
    <w:rsid w:val="007C4F7C"/>
    <w:rsid w:val="007C5E28"/>
    <w:rsid w:val="007D1B87"/>
    <w:rsid w:val="007D22E8"/>
    <w:rsid w:val="007E5240"/>
    <w:rsid w:val="007E6E95"/>
    <w:rsid w:val="007F320F"/>
    <w:rsid w:val="007F35C5"/>
    <w:rsid w:val="007F4F8E"/>
    <w:rsid w:val="00801667"/>
    <w:rsid w:val="00804526"/>
    <w:rsid w:val="00810068"/>
    <w:rsid w:val="00815DF9"/>
    <w:rsid w:val="00821A9E"/>
    <w:rsid w:val="00824352"/>
    <w:rsid w:val="008526F7"/>
    <w:rsid w:val="00852A30"/>
    <w:rsid w:val="008535D9"/>
    <w:rsid w:val="008562BA"/>
    <w:rsid w:val="00856AB6"/>
    <w:rsid w:val="0086048E"/>
    <w:rsid w:val="0086088C"/>
    <w:rsid w:val="00873661"/>
    <w:rsid w:val="00885CE7"/>
    <w:rsid w:val="00887F74"/>
    <w:rsid w:val="008928B0"/>
    <w:rsid w:val="008943ED"/>
    <w:rsid w:val="008959A9"/>
    <w:rsid w:val="00897C20"/>
    <w:rsid w:val="008B242A"/>
    <w:rsid w:val="008B2E77"/>
    <w:rsid w:val="008B5EFC"/>
    <w:rsid w:val="008B641F"/>
    <w:rsid w:val="008D3F13"/>
    <w:rsid w:val="008D62C4"/>
    <w:rsid w:val="008D6D7A"/>
    <w:rsid w:val="008E2343"/>
    <w:rsid w:val="008E3015"/>
    <w:rsid w:val="008E5242"/>
    <w:rsid w:val="008E6B78"/>
    <w:rsid w:val="008F3463"/>
    <w:rsid w:val="008F637C"/>
    <w:rsid w:val="00900846"/>
    <w:rsid w:val="00904C2B"/>
    <w:rsid w:val="009114CE"/>
    <w:rsid w:val="00913CDC"/>
    <w:rsid w:val="00921E9F"/>
    <w:rsid w:val="00923102"/>
    <w:rsid w:val="009261A8"/>
    <w:rsid w:val="0092686B"/>
    <w:rsid w:val="00927DDB"/>
    <w:rsid w:val="00932288"/>
    <w:rsid w:val="00932692"/>
    <w:rsid w:val="00933F95"/>
    <w:rsid w:val="009417BE"/>
    <w:rsid w:val="009444FF"/>
    <w:rsid w:val="00946E55"/>
    <w:rsid w:val="00951D06"/>
    <w:rsid w:val="00953A62"/>
    <w:rsid w:val="0096290B"/>
    <w:rsid w:val="009648C7"/>
    <w:rsid w:val="00965F06"/>
    <w:rsid w:val="00970BAC"/>
    <w:rsid w:val="0097151A"/>
    <w:rsid w:val="0097253D"/>
    <w:rsid w:val="0097799C"/>
    <w:rsid w:val="00983690"/>
    <w:rsid w:val="00983719"/>
    <w:rsid w:val="009857CB"/>
    <w:rsid w:val="00990D85"/>
    <w:rsid w:val="00993801"/>
    <w:rsid w:val="00996A65"/>
    <w:rsid w:val="009C0540"/>
    <w:rsid w:val="009C4075"/>
    <w:rsid w:val="009C74E1"/>
    <w:rsid w:val="009D7241"/>
    <w:rsid w:val="009E3DE1"/>
    <w:rsid w:val="009E592E"/>
    <w:rsid w:val="009E7C23"/>
    <w:rsid w:val="009F2944"/>
    <w:rsid w:val="00A022CA"/>
    <w:rsid w:val="00A02662"/>
    <w:rsid w:val="00A03038"/>
    <w:rsid w:val="00A04E51"/>
    <w:rsid w:val="00A07A41"/>
    <w:rsid w:val="00A1249C"/>
    <w:rsid w:val="00A15130"/>
    <w:rsid w:val="00A206C5"/>
    <w:rsid w:val="00A22627"/>
    <w:rsid w:val="00A23A98"/>
    <w:rsid w:val="00A24E49"/>
    <w:rsid w:val="00A47CB6"/>
    <w:rsid w:val="00A60D81"/>
    <w:rsid w:val="00A630F1"/>
    <w:rsid w:val="00A64DF4"/>
    <w:rsid w:val="00A6652D"/>
    <w:rsid w:val="00A701B8"/>
    <w:rsid w:val="00A82642"/>
    <w:rsid w:val="00A86729"/>
    <w:rsid w:val="00AA19CA"/>
    <w:rsid w:val="00AA5CE3"/>
    <w:rsid w:val="00AA75FF"/>
    <w:rsid w:val="00AB0C4C"/>
    <w:rsid w:val="00AB23C1"/>
    <w:rsid w:val="00AB3BC8"/>
    <w:rsid w:val="00AC07F9"/>
    <w:rsid w:val="00AC109C"/>
    <w:rsid w:val="00AD0725"/>
    <w:rsid w:val="00AD3CFF"/>
    <w:rsid w:val="00AD407B"/>
    <w:rsid w:val="00AE178F"/>
    <w:rsid w:val="00AE4267"/>
    <w:rsid w:val="00AE5ECE"/>
    <w:rsid w:val="00AE7FC2"/>
    <w:rsid w:val="00AF57ED"/>
    <w:rsid w:val="00B03B2E"/>
    <w:rsid w:val="00B0688E"/>
    <w:rsid w:val="00B101D1"/>
    <w:rsid w:val="00B133CE"/>
    <w:rsid w:val="00B16DCE"/>
    <w:rsid w:val="00B23E59"/>
    <w:rsid w:val="00B304B8"/>
    <w:rsid w:val="00B32BDE"/>
    <w:rsid w:val="00B40C0B"/>
    <w:rsid w:val="00B427B8"/>
    <w:rsid w:val="00B44242"/>
    <w:rsid w:val="00B454B6"/>
    <w:rsid w:val="00B46042"/>
    <w:rsid w:val="00B56E16"/>
    <w:rsid w:val="00B647FD"/>
    <w:rsid w:val="00B70A35"/>
    <w:rsid w:val="00B77434"/>
    <w:rsid w:val="00B8086E"/>
    <w:rsid w:val="00B80B01"/>
    <w:rsid w:val="00B84817"/>
    <w:rsid w:val="00B8566C"/>
    <w:rsid w:val="00B8679B"/>
    <w:rsid w:val="00BB1CDA"/>
    <w:rsid w:val="00BB2ED2"/>
    <w:rsid w:val="00BC1575"/>
    <w:rsid w:val="00BC1DA6"/>
    <w:rsid w:val="00BC4CEA"/>
    <w:rsid w:val="00BD3A5B"/>
    <w:rsid w:val="00BD702C"/>
    <w:rsid w:val="00BF109F"/>
    <w:rsid w:val="00C052EC"/>
    <w:rsid w:val="00C067B8"/>
    <w:rsid w:val="00C078A1"/>
    <w:rsid w:val="00C13BEF"/>
    <w:rsid w:val="00C13F57"/>
    <w:rsid w:val="00C23665"/>
    <w:rsid w:val="00C30D41"/>
    <w:rsid w:val="00C423D5"/>
    <w:rsid w:val="00C450D2"/>
    <w:rsid w:val="00C46B2C"/>
    <w:rsid w:val="00C5174F"/>
    <w:rsid w:val="00C517F3"/>
    <w:rsid w:val="00C51C00"/>
    <w:rsid w:val="00C52DA1"/>
    <w:rsid w:val="00C77903"/>
    <w:rsid w:val="00C842FE"/>
    <w:rsid w:val="00C87E7C"/>
    <w:rsid w:val="00C943E3"/>
    <w:rsid w:val="00C94909"/>
    <w:rsid w:val="00CA27C5"/>
    <w:rsid w:val="00CB4B8D"/>
    <w:rsid w:val="00CB7347"/>
    <w:rsid w:val="00CC766E"/>
    <w:rsid w:val="00CD003E"/>
    <w:rsid w:val="00CE2E97"/>
    <w:rsid w:val="00CE585B"/>
    <w:rsid w:val="00CE7616"/>
    <w:rsid w:val="00CF29D1"/>
    <w:rsid w:val="00CF7D6F"/>
    <w:rsid w:val="00D0166D"/>
    <w:rsid w:val="00D203DC"/>
    <w:rsid w:val="00D2341B"/>
    <w:rsid w:val="00D31139"/>
    <w:rsid w:val="00D31C49"/>
    <w:rsid w:val="00D33191"/>
    <w:rsid w:val="00D332E9"/>
    <w:rsid w:val="00D35165"/>
    <w:rsid w:val="00D3554D"/>
    <w:rsid w:val="00D3635C"/>
    <w:rsid w:val="00D40216"/>
    <w:rsid w:val="00D439CF"/>
    <w:rsid w:val="00D45917"/>
    <w:rsid w:val="00D47AC9"/>
    <w:rsid w:val="00D541BF"/>
    <w:rsid w:val="00D60ACE"/>
    <w:rsid w:val="00D61A9A"/>
    <w:rsid w:val="00D6626B"/>
    <w:rsid w:val="00D70C09"/>
    <w:rsid w:val="00D75DD7"/>
    <w:rsid w:val="00D75FF0"/>
    <w:rsid w:val="00D83286"/>
    <w:rsid w:val="00D843BC"/>
    <w:rsid w:val="00D85505"/>
    <w:rsid w:val="00D87154"/>
    <w:rsid w:val="00DA1C81"/>
    <w:rsid w:val="00DA544D"/>
    <w:rsid w:val="00DA6046"/>
    <w:rsid w:val="00DB2563"/>
    <w:rsid w:val="00DB741A"/>
    <w:rsid w:val="00DC0165"/>
    <w:rsid w:val="00DC4A08"/>
    <w:rsid w:val="00DD3A91"/>
    <w:rsid w:val="00DE1933"/>
    <w:rsid w:val="00DE685E"/>
    <w:rsid w:val="00DF335F"/>
    <w:rsid w:val="00E07E56"/>
    <w:rsid w:val="00E11017"/>
    <w:rsid w:val="00E16C61"/>
    <w:rsid w:val="00E17599"/>
    <w:rsid w:val="00E3195B"/>
    <w:rsid w:val="00E32999"/>
    <w:rsid w:val="00E35387"/>
    <w:rsid w:val="00E537F1"/>
    <w:rsid w:val="00E6197A"/>
    <w:rsid w:val="00E619B8"/>
    <w:rsid w:val="00E62ACB"/>
    <w:rsid w:val="00E76709"/>
    <w:rsid w:val="00E908A7"/>
    <w:rsid w:val="00E91282"/>
    <w:rsid w:val="00E934E9"/>
    <w:rsid w:val="00EA441D"/>
    <w:rsid w:val="00EA5EA8"/>
    <w:rsid w:val="00EB4564"/>
    <w:rsid w:val="00EB7B2C"/>
    <w:rsid w:val="00EC19E6"/>
    <w:rsid w:val="00EC296C"/>
    <w:rsid w:val="00EC73D7"/>
    <w:rsid w:val="00EE0C32"/>
    <w:rsid w:val="00EE2381"/>
    <w:rsid w:val="00EE6D89"/>
    <w:rsid w:val="00EF465E"/>
    <w:rsid w:val="00EF7D71"/>
    <w:rsid w:val="00F00E39"/>
    <w:rsid w:val="00F054D6"/>
    <w:rsid w:val="00F05B77"/>
    <w:rsid w:val="00F0695B"/>
    <w:rsid w:val="00F116A9"/>
    <w:rsid w:val="00F1648C"/>
    <w:rsid w:val="00F23B40"/>
    <w:rsid w:val="00F2449E"/>
    <w:rsid w:val="00F329AE"/>
    <w:rsid w:val="00F34C10"/>
    <w:rsid w:val="00F506D0"/>
    <w:rsid w:val="00F57925"/>
    <w:rsid w:val="00F6250D"/>
    <w:rsid w:val="00F63FC3"/>
    <w:rsid w:val="00F64E73"/>
    <w:rsid w:val="00F66AA2"/>
    <w:rsid w:val="00F71235"/>
    <w:rsid w:val="00F731E2"/>
    <w:rsid w:val="00F7321F"/>
    <w:rsid w:val="00F80501"/>
    <w:rsid w:val="00FA6DE7"/>
    <w:rsid w:val="00FA741E"/>
    <w:rsid w:val="00FA7A5E"/>
    <w:rsid w:val="00FB09D9"/>
    <w:rsid w:val="00FB3EF2"/>
    <w:rsid w:val="00FB72D6"/>
    <w:rsid w:val="00FC3AE1"/>
    <w:rsid w:val="00FD157A"/>
    <w:rsid w:val="00FD2798"/>
    <w:rsid w:val="00FD6C08"/>
    <w:rsid w:val="00FF2651"/>
    <w:rsid w:val="00FF5233"/>
    <w:rsid w:val="00FF69E4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F1A9"/>
  <w15:docId w15:val="{602A62E9-7765-4E9A-A85A-24D89D0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184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C450D2"/>
    <w:rPr>
      <w:rFonts w:ascii="Leelawadee" w:hAnsi="Leelawadee"/>
      <w:sz w:val="18"/>
      <w:szCs w:val="22"/>
    </w:rPr>
  </w:style>
  <w:style w:type="character" w:customStyle="1" w:styleId="BalloonTextChar">
    <w:name w:val="Balloon Text Char"/>
    <w:link w:val="BalloonText"/>
    <w:rsid w:val="00C450D2"/>
    <w:rPr>
      <w:rFonts w:ascii="Leelawadee" w:hAnsi="Leelawadee"/>
      <w:sz w:val="18"/>
      <w:szCs w:val="22"/>
    </w:rPr>
  </w:style>
  <w:style w:type="paragraph" w:styleId="ListParagraph">
    <w:name w:val="List Paragraph"/>
    <w:basedOn w:val="Normal"/>
    <w:uiPriority w:val="34"/>
    <w:qFormat/>
    <w:rsid w:val="00624580"/>
    <w:pPr>
      <w:ind w:left="720"/>
      <w:contextualSpacing/>
    </w:pPr>
  </w:style>
  <w:style w:type="table" w:styleId="TableGrid">
    <w:name w:val="Table Grid"/>
    <w:basedOn w:val="TableNormal"/>
    <w:rsid w:val="0086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27;&#3609;&#3633;&#3591;&#3626;&#3639;&#3629;&#3619;&#3634;&#3594;&#3585;&#3634;&#3619;\&#3649;&#3610;&#3610;&#3615;&#3629;&#3619;&#3660;&#3617;&#3627;&#3609;&#3633;&#3591;&#3626;&#3639;&#3629;&#3619;&#3634;&#3594;&#3585;&#3634;&#3619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7588910b-5ffc-4102-b996-42f626404f6f" xsi:nil="true"/>
    <Student_Groups xmlns="7588910b-5ffc-4102-b996-42f626404f6f">
      <UserInfo>
        <DisplayName/>
        <AccountId xsi:nil="true"/>
        <AccountType/>
      </UserInfo>
    </Student_Groups>
    <Self_Registration_Enabled xmlns="7588910b-5ffc-4102-b996-42f626404f6f" xsi:nil="true"/>
    <Invited_Students xmlns="7588910b-5ffc-4102-b996-42f626404f6f" xsi:nil="true"/>
    <Has_Teacher_Only_SectionGroup xmlns="7588910b-5ffc-4102-b996-42f626404f6f" xsi:nil="true"/>
    <Math_Settings xmlns="7588910b-5ffc-4102-b996-42f626404f6f" xsi:nil="true"/>
    <Is_Collaboration_Space_Locked xmlns="7588910b-5ffc-4102-b996-42f626404f6f" xsi:nil="true"/>
    <AppVersion xmlns="7588910b-5ffc-4102-b996-42f626404f6f" xsi:nil="true"/>
    <Owner xmlns="7588910b-5ffc-4102-b996-42f626404f6f">
      <UserInfo>
        <DisplayName/>
        <AccountId xsi:nil="true"/>
        <AccountType/>
      </UserInfo>
    </Owner>
    <Distribution_Groups xmlns="7588910b-5ffc-4102-b996-42f626404f6f" xsi:nil="true"/>
    <Invited_Teachers xmlns="7588910b-5ffc-4102-b996-42f626404f6f" xsi:nil="true"/>
    <IsNotebookLocked xmlns="7588910b-5ffc-4102-b996-42f626404f6f" xsi:nil="true"/>
    <LMS_Mappings xmlns="7588910b-5ffc-4102-b996-42f626404f6f" xsi:nil="true"/>
    <NotebookType xmlns="7588910b-5ffc-4102-b996-42f626404f6f" xsi:nil="true"/>
    <FolderType xmlns="7588910b-5ffc-4102-b996-42f626404f6f" xsi:nil="true"/>
    <Teachers xmlns="7588910b-5ffc-4102-b996-42f626404f6f">
      <UserInfo>
        <DisplayName/>
        <AccountId xsi:nil="true"/>
        <AccountType/>
      </UserInfo>
    </Teachers>
    <Students xmlns="7588910b-5ffc-4102-b996-42f626404f6f">
      <UserInfo>
        <DisplayName/>
        <AccountId xsi:nil="true"/>
        <AccountType/>
      </UserInfo>
    </Students>
    <Templates xmlns="7588910b-5ffc-4102-b996-42f626404f6f" xsi:nil="true"/>
    <DefaultSectionNames xmlns="7588910b-5ffc-4102-b996-42f626404f6f" xsi:nil="true"/>
    <TeamsChannelId xmlns="7588910b-5ffc-4102-b996-42f626404f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51C55C5B179234C8081AE08B8F347DD" ma:contentTypeVersion="35" ma:contentTypeDescription="สร้างเอกสารใหม่" ma:contentTypeScope="" ma:versionID="d516640850a70b91d0d8a8ac289da13f">
  <xsd:schema xmlns:xsd="http://www.w3.org/2001/XMLSchema" xmlns:xs="http://www.w3.org/2001/XMLSchema" xmlns:p="http://schemas.microsoft.com/office/2006/metadata/properties" xmlns:ns3="7588910b-5ffc-4102-b996-42f626404f6f" xmlns:ns4="5f799e29-ef6d-4ac2-b7bf-86c7f2b1854d" targetNamespace="http://schemas.microsoft.com/office/2006/metadata/properties" ma:root="true" ma:fieldsID="bbefa825fc27cddb02db3c69cfd0a1ad" ns3:_="" ns4:_="">
    <xsd:import namespace="7588910b-5ffc-4102-b996-42f626404f6f"/>
    <xsd:import namespace="5f799e29-ef6d-4ac2-b7bf-86c7f2b18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910b-5ffc-4102-b996-42f626404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9e29-ef6d-4ac2-b7bf-86c7f2b1854d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B3FAE2-4BEA-4A7A-8118-A147FDA0F133}">
  <ds:schemaRefs>
    <ds:schemaRef ds:uri="http://schemas.microsoft.com/office/2006/metadata/properties"/>
    <ds:schemaRef ds:uri="http://schemas.microsoft.com/office/infopath/2007/PartnerControls"/>
    <ds:schemaRef ds:uri="7588910b-5ffc-4102-b996-42f626404f6f"/>
  </ds:schemaRefs>
</ds:datastoreItem>
</file>

<file path=customXml/itemProps2.xml><?xml version="1.0" encoding="utf-8"?>
<ds:datastoreItem xmlns:ds="http://schemas.openxmlformats.org/officeDocument/2006/customXml" ds:itemID="{2766B529-A1A0-4427-B673-48596D431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FDE12-C631-47F0-9F0E-47E5C04E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910b-5ffc-4102-b996-42f626404f6f"/>
    <ds:schemaRef ds:uri="5f799e29-ef6d-4ac2-b7bf-86c7f2b18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</Template>
  <TotalTime>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RMUTL</dc:creator>
  <cp:keywords/>
  <dc:description/>
  <cp:lastModifiedBy>จามจุรี   ฟ้าคำตัน</cp:lastModifiedBy>
  <cp:revision>4</cp:revision>
  <cp:lastPrinted>2024-02-21T07:21:00Z</cp:lastPrinted>
  <dcterms:created xsi:type="dcterms:W3CDTF">2024-02-21T07:17:00Z</dcterms:created>
  <dcterms:modified xsi:type="dcterms:W3CDTF">2024-02-21T07:21:00Z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0x010100C51C55C5B179234C8081AE08B8F347DD</vt:lpwstr>
  </property>
</Properties>
</file>