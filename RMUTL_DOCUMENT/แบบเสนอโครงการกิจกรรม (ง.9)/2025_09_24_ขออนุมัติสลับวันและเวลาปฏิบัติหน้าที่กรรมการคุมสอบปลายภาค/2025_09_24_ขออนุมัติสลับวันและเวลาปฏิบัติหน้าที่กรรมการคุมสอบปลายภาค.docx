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142E" w14:textId="77777777" w:rsidR="008535D9" w:rsidRPr="00AE178F" w:rsidRDefault="009261A8" w:rsidP="00EE0C32">
      <w:pPr>
        <w:tabs>
          <w:tab w:val="left" w:pos="3600"/>
        </w:tabs>
        <w:spacing w:before="66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 w:rsidRPr="00AE178F">
        <w:rPr>
          <w:rFonts w:ascii="TH SarabunPSK" w:hAnsi="TH SarabunPSK" w:cs="TH SarabunPSK"/>
          <w:noProof/>
        </w:rPr>
        <w:drawing>
          <wp:anchor distT="0" distB="0" distL="114300" distR="114300" simplePos="0" relativeHeight="251655680" behindDoc="1" locked="0" layoutInCell="1" allowOverlap="1" wp14:anchorId="2080525A" wp14:editId="75E41BA9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539750" cy="593725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5D9" w:rsidRPr="00AE178F">
        <w:rPr>
          <w:rFonts w:ascii="TH SarabunPSK" w:hAnsi="TH SarabunPSK" w:cs="TH SarabunPSK"/>
        </w:rPr>
        <w:tab/>
      </w:r>
      <w:r w:rsidR="008535D9" w:rsidRPr="00AE178F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314BE45B" w14:textId="2481D551" w:rsidR="008535D9" w:rsidRPr="00AE178F" w:rsidRDefault="00537C66" w:rsidP="004470AA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B0621D9" wp14:editId="454D5A9F">
                <wp:simplePos x="0" y="0"/>
                <wp:positionH relativeFrom="column">
                  <wp:posOffset>838200</wp:posOffset>
                </wp:positionH>
                <wp:positionV relativeFrom="paragraph">
                  <wp:posOffset>236854</wp:posOffset>
                </wp:positionV>
                <wp:extent cx="4914900" cy="0"/>
                <wp:effectExtent l="0" t="0" r="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CA9F4" id="Line 1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vO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IH1rzi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 w:rsidR="008535D9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17AB">
        <w:rPr>
          <w:rFonts w:ascii="TH SarabunPSK" w:hAnsi="TH SarabunPSK" w:cs="TH SarabunPSK" w:hint="cs"/>
          <w:sz w:val="32"/>
          <w:szCs w:val="32"/>
          <w:cs/>
        </w:rPr>
        <w:t>หลักสูตรวิศวกรรมคอมพิวเตอร์ สาขาวิศวกรรมไฟฟ้า คณะวิศวกรรมศาสตร์ โทร.4300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7844103" w14:textId="4932102F" w:rsidR="008535D9" w:rsidRPr="00AE178F" w:rsidRDefault="001C12AC" w:rsidP="009261A8">
      <w:pPr>
        <w:tabs>
          <w:tab w:val="left" w:pos="4536"/>
        </w:tabs>
        <w:rPr>
          <w:rFonts w:ascii="TH SarabunPSK" w:hAnsi="TH SarabunPSK" w:cs="TH SarabunPSK"/>
          <w:sz w:val="32"/>
          <w:szCs w:val="32"/>
          <w:cs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0E60320" wp14:editId="0395AE29">
                <wp:simplePos x="0" y="0"/>
                <wp:positionH relativeFrom="margin">
                  <wp:posOffset>3233736</wp:posOffset>
                </wp:positionH>
                <wp:positionV relativeFrom="paragraph">
                  <wp:posOffset>237281</wp:posOffset>
                </wp:positionV>
                <wp:extent cx="2507923" cy="5610"/>
                <wp:effectExtent l="0" t="0" r="26035" b="3302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923" cy="56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BF08E" id="Line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54.6pt,18.7pt" to="452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">
                <v:stroke dashstyle="1 1" endcap="round"/>
                <w10:wrap anchorx="margin"/>
              </v:line>
            </w:pict>
          </mc:Fallback>
        </mc:AlternateContent>
      </w:r>
      <w:r w:rsidR="00537C66"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39A68F8" wp14:editId="52F936E1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C6674" id="Line 1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17AB">
        <w:rPr>
          <w:rFonts w:ascii="TH SarabunPSK" w:hAnsi="TH SarabunPSK" w:cs="TH SarabunPSK" w:hint="cs"/>
          <w:sz w:val="32"/>
          <w:szCs w:val="32"/>
          <w:cs/>
        </w:rPr>
        <w:t>อว.0654.04(01)/คพ.</w:t>
      </w:r>
      <w:r w:rsidR="009261A8" w:rsidRPr="00AE178F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B217A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="008535D9" w:rsidRPr="00AE178F">
        <w:rPr>
          <w:rFonts w:ascii="TH SarabunPSK" w:hAnsi="TH SarabunPSK" w:cs="TH SarabunPSK"/>
          <w:b/>
          <w:bCs/>
          <w:sz w:val="38"/>
          <w:szCs w:val="38"/>
          <w:cs/>
        </w:rPr>
        <w:t xml:space="preserve"> </w:t>
      </w:r>
      <w:r w:rsidR="00B217AB">
        <w:rPr>
          <w:rFonts w:ascii="TH SarabunPSK" w:hAnsi="TH SarabunPSK" w:cs="TH SarabunPSK" w:hint="cs"/>
          <w:sz w:val="32"/>
          <w:szCs w:val="32"/>
          <w:cs/>
        </w:rPr>
        <w:t xml:space="preserve"> 2</w:t>
      </w:r>
      <w:r w:rsidR="00461F38">
        <w:rPr>
          <w:rFonts w:ascii="TH SarabunPSK" w:hAnsi="TH SarabunPSK" w:cs="TH SarabunPSK"/>
          <w:sz w:val="32"/>
          <w:szCs w:val="32"/>
        </w:rPr>
        <w:t>5</w:t>
      </w:r>
      <w:r w:rsidR="00B217A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1F38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B217AB">
        <w:rPr>
          <w:rFonts w:ascii="TH SarabunPSK" w:hAnsi="TH SarabunPSK" w:cs="TH SarabunPSK" w:hint="cs"/>
          <w:sz w:val="32"/>
          <w:szCs w:val="32"/>
          <w:cs/>
        </w:rPr>
        <w:t xml:space="preserve">  2568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7A61" w:rsidRPr="00AE17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6FB04C0" w14:textId="3BD547CD" w:rsidR="0021297A" w:rsidRDefault="00537C66" w:rsidP="00461F38">
      <w:pPr>
        <w:tabs>
          <w:tab w:val="left" w:pos="9000"/>
        </w:tabs>
        <w:ind w:left="709" w:hanging="709"/>
        <w:rPr>
          <w:rFonts w:ascii="TH SarabunPSK" w:hAnsi="TH SarabunPSK" w:cs="TH SarabunPSK" w:hint="cs"/>
          <w:sz w:val="32"/>
          <w:szCs w:val="32"/>
        </w:rPr>
      </w:pPr>
      <w:r w:rsidRPr="00AE178F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A9C7A8C" wp14:editId="3EDA49FA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BFB14" id="Line 15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">
                <v:stroke dashstyle="1 1" endcap="round"/>
              </v:line>
            </w:pict>
          </mc:Fallback>
        </mc:AlternateContent>
      </w:r>
      <w:r w:rsidR="008535D9" w:rsidRPr="00AE178F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4B4D7E" w:rsidRPr="00AE178F">
        <w:rPr>
          <w:rFonts w:ascii="TH SarabunPSK" w:hAnsi="TH SarabunPSK" w:cs="TH SarabunPSK"/>
          <w:sz w:val="32"/>
          <w:szCs w:val="32"/>
          <w:cs/>
        </w:rPr>
        <w:t xml:space="preserve">   </w:t>
      </w:r>
      <w:bookmarkStart w:id="0" w:name="_Hlk124169237"/>
      <w:r w:rsidR="0021297A" w:rsidRPr="0021297A">
        <w:rPr>
          <w:rFonts w:ascii="TH SarabunPSK" w:hAnsi="TH SarabunPSK" w:cs="TH SarabunPSK"/>
          <w:sz w:val="32"/>
          <w:szCs w:val="32"/>
          <w:cs/>
        </w:rPr>
        <w:t xml:space="preserve">ขออนุมัติสลับวันและเวลาปฏิบัติหน้าที่กรรมการคุมสอบปลายภาค ประจำภาคการศึกษาที่ </w:t>
      </w:r>
      <w:r w:rsidR="0021297A" w:rsidRPr="0021297A">
        <w:rPr>
          <w:rFonts w:ascii="TH SarabunPSK" w:hAnsi="TH SarabunPSK" w:cs="TH SarabunPSK"/>
          <w:sz w:val="32"/>
          <w:szCs w:val="32"/>
        </w:rPr>
        <w:t>1/2568</w:t>
      </w:r>
      <w:bookmarkEnd w:id="0"/>
    </w:p>
    <w:p w14:paraId="593E57B6" w14:textId="44B7A33F" w:rsidR="00461F38" w:rsidRDefault="00461F38" w:rsidP="00FB3EF2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61F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รอง</w:t>
      </w:r>
      <w:r w:rsidRPr="00461F38">
        <w:rPr>
          <w:rFonts w:ascii="TH SarabunPSK" w:hAnsi="TH SarabunPSK" w:cs="TH SarabunPSK"/>
          <w:sz w:val="32"/>
          <w:szCs w:val="32"/>
          <w:cs/>
        </w:rPr>
        <w:t>คณบดีคณะวิศวกรรมศาสตร์</w:t>
      </w:r>
      <w:r w:rsidRPr="00461F38">
        <w:rPr>
          <w:rFonts w:ascii="TH SarabunPSK" w:hAnsi="TH SarabunPSK" w:cs="TH SarabunPSK"/>
          <w:sz w:val="32"/>
          <w:szCs w:val="32"/>
        </w:rPr>
        <w:t xml:space="preserve"> </w:t>
      </w:r>
    </w:p>
    <w:p w14:paraId="33BC2EA4" w14:textId="05564269" w:rsidR="00C87E7C" w:rsidRPr="00AE178F" w:rsidRDefault="00461F38" w:rsidP="00FB3EF2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61F38">
        <w:rPr>
          <w:rFonts w:ascii="TH SarabunPSK" w:hAnsi="TH SarabunPSK" w:cs="TH SarabunPSK"/>
          <w:b/>
          <w:bCs/>
          <w:sz w:val="32"/>
          <w:szCs w:val="32"/>
          <w:cs/>
        </w:rPr>
        <w:t>ผ่าน</w:t>
      </w:r>
      <w:r w:rsidRPr="00461F38">
        <w:rPr>
          <w:rFonts w:ascii="TH SarabunPSK" w:hAnsi="TH SarabunPSK" w:cs="TH SarabunPSK"/>
          <w:sz w:val="32"/>
          <w:szCs w:val="32"/>
        </w:rPr>
        <w:t xml:space="preserve"> </w:t>
      </w:r>
      <w:r w:rsidRPr="00461F38">
        <w:rPr>
          <w:rFonts w:ascii="TH SarabunPSK" w:hAnsi="TH SarabunPSK" w:cs="TH SarabunPSK"/>
          <w:sz w:val="32"/>
          <w:szCs w:val="32"/>
          <w:cs/>
        </w:rPr>
        <w:t>หัวหน้าหลักสูตรวิศวกรรมคอมพิวเตอร์</w:t>
      </w:r>
    </w:p>
    <w:p w14:paraId="511A300E" w14:textId="77777777" w:rsidR="00461F38" w:rsidRPr="00461F38" w:rsidRDefault="00461F38" w:rsidP="00461F38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 xml:space="preserve">เนื่องด้วย ข้าพเจ้า นายกัมปนาท สุทธิจิระพันธ์ อาจารย์ประจำหลักสูตรวิศวกรรมคอมพิวเตอร์ มีความจำเป็นต้องเดินทางไปเข้ารับการทดสอบภาษาอังกฤษ </w:t>
      </w:r>
      <w:r w:rsidRPr="00461F38">
        <w:rPr>
          <w:rFonts w:ascii="TH SarabunPSK" w:hAnsi="TH SarabunPSK" w:cs="TH SarabunPSK"/>
          <w:sz w:val="32"/>
          <w:szCs w:val="32"/>
        </w:rPr>
        <w:t xml:space="preserve">Oxford Online Placement Test (OOPT)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ณ มหาวิทยาลัยเทคโนโลยีราชมงคลล้านนา เชียงใหม่ ในวันศุกร์ที่ </w:t>
      </w:r>
      <w:r w:rsidRPr="00461F38">
        <w:rPr>
          <w:rFonts w:ascii="TH SarabunPSK" w:hAnsi="TH SarabunPSK" w:cs="TH SarabunPSK"/>
          <w:sz w:val="32"/>
          <w:szCs w:val="32"/>
        </w:rPr>
        <w:t xml:space="preserve">17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461F38">
        <w:rPr>
          <w:rFonts w:ascii="TH SarabunPSK" w:hAnsi="TH SarabunPSK" w:cs="TH SarabunPSK"/>
          <w:sz w:val="32"/>
          <w:szCs w:val="32"/>
        </w:rPr>
        <w:t xml:space="preserve">2568 </w:t>
      </w:r>
      <w:r w:rsidRPr="00461F38">
        <w:rPr>
          <w:rFonts w:ascii="TH SarabunPSK" w:hAnsi="TH SarabunPSK" w:cs="TH SarabunPSK"/>
          <w:sz w:val="32"/>
          <w:szCs w:val="32"/>
          <w:cs/>
        </w:rPr>
        <w:t>ซึ่งการทดสอบดังกล่าวเป็นเงื่อนไขสำคัญในการต่อสัญญาจ้าง ทั้งนี้ วันและเวลาดังกล่าวตรงกับกำหนดการปฏิบัติหน้าที่กรรมการคุมสอบปลายภาคของข้าพเจ้า</w:t>
      </w:r>
    </w:p>
    <w:p w14:paraId="74B26B50" w14:textId="50D34AD9" w:rsidR="00461F38" w:rsidRPr="00461F38" w:rsidRDefault="00461F38" w:rsidP="00461F38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>ในการนี้ เพื่อให้การปฏิบัติหน้าที่ดำเนินไปด้วยความเรียบร้อย ข้าพเจ้าจึงได้ประสานงานกับ</w:t>
      </w:r>
      <w:r w:rsidRPr="00461F38">
        <w:rPr>
          <w:rFonts w:ascii="TH SarabunPSK" w:hAnsi="TH SarabunPSK" w:cs="TH SarabunPSK"/>
          <w:sz w:val="32"/>
          <w:szCs w:val="32"/>
        </w:rPr>
        <w:t xml:space="preserve"> </w:t>
      </w:r>
      <w:r w:rsidR="000D5A45">
        <w:rPr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r w:rsidRPr="00461F38">
        <w:rPr>
          <w:rFonts w:ascii="TH SarabunPSK" w:hAnsi="TH SarabunPSK" w:cs="TH SarabunPSK"/>
          <w:b/>
          <w:bCs/>
          <w:sz w:val="32"/>
          <w:szCs w:val="32"/>
          <w:cs/>
        </w:rPr>
        <w:t>พิเชษฐ์ พลอยประดิษฐ์</w:t>
      </w:r>
      <w:r w:rsidRPr="00461F38">
        <w:rPr>
          <w:rFonts w:ascii="TH SarabunPSK" w:hAnsi="TH SarabunPSK" w:cs="TH SarabunPSK"/>
          <w:sz w:val="32"/>
          <w:szCs w:val="32"/>
        </w:rPr>
        <w:t xml:space="preserve"> </w:t>
      </w:r>
      <w:r w:rsidRPr="00461F38">
        <w:rPr>
          <w:rFonts w:ascii="TH SarabunPSK" w:hAnsi="TH SarabunPSK" w:cs="TH SarabunPSK"/>
          <w:sz w:val="32"/>
          <w:szCs w:val="32"/>
          <w:cs/>
        </w:rPr>
        <w:t>เพื่อขอสลับวันและเวลาในการปฏิบัติหน้าที่คุมสอบ โดยมีรายละเอียดดังนี้</w:t>
      </w:r>
    </w:p>
    <w:p w14:paraId="536F7A01" w14:textId="6BF3DD1F" w:rsidR="00461F38" w:rsidRPr="00461F38" w:rsidRDefault="00461F38" w:rsidP="00461F38">
      <w:pPr>
        <w:pStyle w:val="aa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b/>
          <w:bCs/>
          <w:sz w:val="32"/>
          <w:szCs w:val="32"/>
          <w:cs/>
        </w:rPr>
        <w:t>นายกัมปนาท สุทธิจิระพันธ์</w:t>
      </w:r>
      <w:r w:rsidRPr="00461F38">
        <w:rPr>
          <w:rFonts w:ascii="TH SarabunPSK" w:hAnsi="TH SarabunPSK" w:cs="TH SarabunPSK"/>
          <w:sz w:val="32"/>
          <w:szCs w:val="32"/>
        </w:rPr>
        <w:t xml:space="preserve"> (</w:t>
      </w:r>
      <w:r w:rsidRPr="00461F38">
        <w:rPr>
          <w:rFonts w:ascii="TH SarabunPSK" w:hAnsi="TH SarabunPSK" w:cs="TH SarabunPSK"/>
          <w:sz w:val="32"/>
          <w:szCs w:val="32"/>
          <w:cs/>
        </w:rPr>
        <w:t>ผู้ขออนุมัติ)</w:t>
      </w:r>
    </w:p>
    <w:p w14:paraId="76A848D5" w14:textId="77777777" w:rsidR="00461F38" w:rsidRPr="00461F38" w:rsidRDefault="00461F38" w:rsidP="00461F38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b/>
          <w:bCs/>
          <w:sz w:val="32"/>
          <w:szCs w:val="32"/>
          <w:cs/>
        </w:rPr>
        <w:t>หน้าที่เดิม:</w:t>
      </w:r>
      <w:r w:rsidRPr="00461F38">
        <w:rPr>
          <w:rFonts w:ascii="TH SarabunPSK" w:hAnsi="TH SarabunPSK" w:cs="TH SarabunPSK"/>
          <w:sz w:val="32"/>
          <w:szCs w:val="32"/>
        </w:rPr>
        <w:t xml:space="preserve">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คุมสอบวันศุกร์ที่ </w:t>
      </w:r>
      <w:r w:rsidRPr="00461F38">
        <w:rPr>
          <w:rFonts w:ascii="TH SarabunPSK" w:hAnsi="TH SarabunPSK" w:cs="TH SarabunPSK"/>
          <w:sz w:val="32"/>
          <w:szCs w:val="32"/>
        </w:rPr>
        <w:t xml:space="preserve">17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461F38">
        <w:rPr>
          <w:rFonts w:ascii="TH SarabunPSK" w:hAnsi="TH SarabunPSK" w:cs="TH SarabunPSK"/>
          <w:sz w:val="32"/>
          <w:szCs w:val="32"/>
        </w:rPr>
        <w:t xml:space="preserve">2568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461F38">
        <w:rPr>
          <w:rFonts w:ascii="TH SarabunPSK" w:hAnsi="TH SarabunPSK" w:cs="TH SarabunPSK"/>
          <w:sz w:val="32"/>
          <w:szCs w:val="32"/>
        </w:rPr>
        <w:t xml:space="preserve">09.00 - 12.00 </w:t>
      </w:r>
      <w:r w:rsidRPr="00461F38">
        <w:rPr>
          <w:rFonts w:ascii="TH SarabunPSK" w:hAnsi="TH SarabunPSK" w:cs="TH SarabunPSK"/>
          <w:sz w:val="32"/>
          <w:szCs w:val="32"/>
          <w:cs/>
        </w:rPr>
        <w:t>น.</w:t>
      </w:r>
    </w:p>
    <w:p w14:paraId="30FF16BB" w14:textId="77777777" w:rsidR="00461F38" w:rsidRPr="00461F38" w:rsidRDefault="00461F38" w:rsidP="00461F38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 xml:space="preserve">วิชา </w:t>
      </w:r>
      <w:r w:rsidRPr="00461F38">
        <w:rPr>
          <w:rFonts w:ascii="TH SarabunPSK" w:hAnsi="TH SarabunPSK" w:cs="TH SarabunPSK"/>
          <w:sz w:val="32"/>
          <w:szCs w:val="32"/>
        </w:rPr>
        <w:t xml:space="preserve">ENGCE207 </w:t>
      </w:r>
      <w:r w:rsidRPr="00461F38">
        <w:rPr>
          <w:rFonts w:ascii="TH SarabunPSK" w:hAnsi="TH SarabunPSK" w:cs="TH SarabunPSK"/>
          <w:sz w:val="32"/>
          <w:szCs w:val="32"/>
          <w:cs/>
        </w:rPr>
        <w:t>หัวข้อความก้าวล้ำในงานวิศวกรรมคอมพิวเตอร์</w:t>
      </w:r>
    </w:p>
    <w:p w14:paraId="4517C772" w14:textId="77777777" w:rsidR="00461F38" w:rsidRPr="00461F38" w:rsidRDefault="00461F38" w:rsidP="00461F38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>ณ ห้อง ยธ.</w:t>
      </w:r>
      <w:r w:rsidRPr="00461F38">
        <w:rPr>
          <w:rFonts w:ascii="TH SarabunPSK" w:hAnsi="TH SarabunPSK" w:cs="TH SarabunPSK"/>
          <w:sz w:val="32"/>
          <w:szCs w:val="32"/>
        </w:rPr>
        <w:t>1311</w:t>
      </w:r>
    </w:p>
    <w:p w14:paraId="3C4B2D24" w14:textId="77777777" w:rsidR="00461F38" w:rsidRPr="00461F38" w:rsidRDefault="00461F38" w:rsidP="00461F38">
      <w:pPr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b/>
          <w:bCs/>
          <w:sz w:val="32"/>
          <w:szCs w:val="32"/>
          <w:cs/>
        </w:rPr>
        <w:t>สลับไปปฏิบัติหน้าที่:</w:t>
      </w:r>
      <w:r w:rsidRPr="00461F38">
        <w:rPr>
          <w:rFonts w:ascii="TH SarabunPSK" w:hAnsi="TH SarabunPSK" w:cs="TH SarabunPSK"/>
          <w:sz w:val="32"/>
          <w:szCs w:val="32"/>
        </w:rPr>
        <w:t xml:space="preserve">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คุมสอบวันอังคารที่ </w:t>
      </w:r>
      <w:r w:rsidRPr="00461F38">
        <w:rPr>
          <w:rFonts w:ascii="TH SarabunPSK" w:hAnsi="TH SarabunPSK" w:cs="TH SarabunPSK"/>
          <w:sz w:val="32"/>
          <w:szCs w:val="32"/>
        </w:rPr>
        <w:t xml:space="preserve">14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461F38">
        <w:rPr>
          <w:rFonts w:ascii="TH SarabunPSK" w:hAnsi="TH SarabunPSK" w:cs="TH SarabunPSK"/>
          <w:sz w:val="32"/>
          <w:szCs w:val="32"/>
        </w:rPr>
        <w:t xml:space="preserve">2568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461F38">
        <w:rPr>
          <w:rFonts w:ascii="TH SarabunPSK" w:hAnsi="TH SarabunPSK" w:cs="TH SarabunPSK"/>
          <w:sz w:val="32"/>
          <w:szCs w:val="32"/>
        </w:rPr>
        <w:t xml:space="preserve">09.00 - 12.00 </w:t>
      </w:r>
      <w:r w:rsidRPr="00461F38">
        <w:rPr>
          <w:rFonts w:ascii="TH SarabunPSK" w:hAnsi="TH SarabunPSK" w:cs="TH SarabunPSK"/>
          <w:sz w:val="32"/>
          <w:szCs w:val="32"/>
          <w:cs/>
        </w:rPr>
        <w:t>น.</w:t>
      </w:r>
    </w:p>
    <w:p w14:paraId="2B0F97EB" w14:textId="77777777" w:rsidR="00461F38" w:rsidRPr="00461F38" w:rsidRDefault="00461F38" w:rsidP="00461F38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 xml:space="preserve">วิชา </w:t>
      </w:r>
      <w:r w:rsidRPr="00461F38">
        <w:rPr>
          <w:rFonts w:ascii="TH SarabunPSK" w:hAnsi="TH SarabunPSK" w:cs="TH SarabunPSK"/>
          <w:sz w:val="32"/>
          <w:szCs w:val="32"/>
        </w:rPr>
        <w:t>ENGCE110_SEC_2 Computer and Data Security</w:t>
      </w:r>
    </w:p>
    <w:p w14:paraId="1043E40C" w14:textId="77777777" w:rsidR="00461F38" w:rsidRDefault="00461F38" w:rsidP="00461F38">
      <w:pPr>
        <w:numPr>
          <w:ilvl w:val="2"/>
          <w:numId w:val="11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>ณ ห้อง ยธ.</w:t>
      </w:r>
      <w:r w:rsidRPr="00461F38">
        <w:rPr>
          <w:rFonts w:ascii="TH SarabunPSK" w:hAnsi="TH SarabunPSK" w:cs="TH SarabunPSK"/>
          <w:sz w:val="32"/>
          <w:szCs w:val="32"/>
        </w:rPr>
        <w:t>1312</w:t>
      </w:r>
    </w:p>
    <w:p w14:paraId="09A220C6" w14:textId="7BCF62ED" w:rsidR="00461F38" w:rsidRPr="00461F38" w:rsidRDefault="000D5A45" w:rsidP="00461F38">
      <w:pPr>
        <w:pStyle w:val="aa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r w:rsidR="00461F38" w:rsidRPr="00461F38">
        <w:rPr>
          <w:rFonts w:ascii="TH SarabunPSK" w:hAnsi="TH SarabunPSK" w:cs="TH SarabunPSK"/>
          <w:b/>
          <w:bCs/>
          <w:sz w:val="32"/>
          <w:szCs w:val="32"/>
          <w:cs/>
        </w:rPr>
        <w:t>พิเชษฐ์ พลอยประดิษฐ์</w:t>
      </w:r>
    </w:p>
    <w:p w14:paraId="36D73670" w14:textId="7BC68325" w:rsidR="00461F38" w:rsidRPr="00461F38" w:rsidRDefault="00461F38" w:rsidP="00461F38">
      <w:pPr>
        <w:pStyle w:val="aa"/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b/>
          <w:bCs/>
          <w:sz w:val="32"/>
          <w:szCs w:val="32"/>
          <w:cs/>
        </w:rPr>
        <w:t>หน้าที่เดิม:</w:t>
      </w:r>
      <w:r w:rsidRPr="00461F38">
        <w:rPr>
          <w:rFonts w:ascii="TH SarabunPSK" w:hAnsi="TH SarabunPSK" w:cs="TH SarabunPSK"/>
          <w:sz w:val="32"/>
          <w:szCs w:val="32"/>
        </w:rPr>
        <w:t xml:space="preserve">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คุมสอบวันอังคารที่ </w:t>
      </w:r>
      <w:r w:rsidRPr="00461F38">
        <w:rPr>
          <w:rFonts w:ascii="TH SarabunPSK" w:hAnsi="TH SarabunPSK" w:cs="TH SarabunPSK"/>
          <w:sz w:val="32"/>
          <w:szCs w:val="32"/>
        </w:rPr>
        <w:t xml:space="preserve">14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461F38">
        <w:rPr>
          <w:rFonts w:ascii="TH SarabunPSK" w:hAnsi="TH SarabunPSK" w:cs="TH SarabunPSK"/>
          <w:sz w:val="32"/>
          <w:szCs w:val="32"/>
        </w:rPr>
        <w:t xml:space="preserve">2568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461F38">
        <w:rPr>
          <w:rFonts w:ascii="TH SarabunPSK" w:hAnsi="TH SarabunPSK" w:cs="TH SarabunPSK"/>
          <w:sz w:val="32"/>
          <w:szCs w:val="32"/>
        </w:rPr>
        <w:t xml:space="preserve">09.00 - 12.00 </w:t>
      </w:r>
      <w:r w:rsidRPr="00461F38">
        <w:rPr>
          <w:rFonts w:ascii="TH SarabunPSK" w:hAnsi="TH SarabunPSK" w:cs="TH SarabunPSK"/>
          <w:sz w:val="32"/>
          <w:szCs w:val="32"/>
          <w:cs/>
        </w:rPr>
        <w:t>น.</w:t>
      </w:r>
    </w:p>
    <w:p w14:paraId="79503AFB" w14:textId="77777777" w:rsidR="00461F38" w:rsidRPr="00461F38" w:rsidRDefault="00461F38" w:rsidP="00461F38">
      <w:pPr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 xml:space="preserve">วิชา </w:t>
      </w:r>
      <w:r w:rsidRPr="00461F38">
        <w:rPr>
          <w:rFonts w:ascii="TH SarabunPSK" w:hAnsi="TH SarabunPSK" w:cs="TH SarabunPSK"/>
          <w:sz w:val="32"/>
          <w:szCs w:val="32"/>
        </w:rPr>
        <w:t>ENGCE110_SEC_2 Computer and Data Security</w:t>
      </w:r>
    </w:p>
    <w:p w14:paraId="15F3964A" w14:textId="77777777" w:rsidR="00461F38" w:rsidRPr="00461F38" w:rsidRDefault="00461F38" w:rsidP="00461F38">
      <w:pPr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>ณ ห้อง ยธ.</w:t>
      </w:r>
      <w:r w:rsidRPr="00461F38">
        <w:rPr>
          <w:rFonts w:ascii="TH SarabunPSK" w:hAnsi="TH SarabunPSK" w:cs="TH SarabunPSK"/>
          <w:sz w:val="32"/>
          <w:szCs w:val="32"/>
        </w:rPr>
        <w:t>1312</w:t>
      </w:r>
    </w:p>
    <w:p w14:paraId="3CD945F6" w14:textId="77777777" w:rsidR="00461F38" w:rsidRPr="00461F38" w:rsidRDefault="00461F38" w:rsidP="00461F38">
      <w:pPr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b/>
          <w:bCs/>
          <w:sz w:val="32"/>
          <w:szCs w:val="32"/>
          <w:cs/>
        </w:rPr>
        <w:t>สลับไปปฏิบัติหน้าที่:</w:t>
      </w:r>
      <w:r w:rsidRPr="00461F38">
        <w:rPr>
          <w:rFonts w:ascii="TH SarabunPSK" w:hAnsi="TH SarabunPSK" w:cs="TH SarabunPSK"/>
          <w:sz w:val="32"/>
          <w:szCs w:val="32"/>
        </w:rPr>
        <w:t xml:space="preserve">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คุมสอบวันศุกร์ที่ </w:t>
      </w:r>
      <w:r w:rsidRPr="00461F38">
        <w:rPr>
          <w:rFonts w:ascii="TH SarabunPSK" w:hAnsi="TH SarabunPSK" w:cs="TH SarabunPSK"/>
          <w:sz w:val="32"/>
          <w:szCs w:val="32"/>
        </w:rPr>
        <w:t xml:space="preserve">17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461F38">
        <w:rPr>
          <w:rFonts w:ascii="TH SarabunPSK" w:hAnsi="TH SarabunPSK" w:cs="TH SarabunPSK"/>
          <w:sz w:val="32"/>
          <w:szCs w:val="32"/>
        </w:rPr>
        <w:t xml:space="preserve">2568 </w:t>
      </w:r>
      <w:r w:rsidRPr="00461F38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461F38">
        <w:rPr>
          <w:rFonts w:ascii="TH SarabunPSK" w:hAnsi="TH SarabunPSK" w:cs="TH SarabunPSK"/>
          <w:sz w:val="32"/>
          <w:szCs w:val="32"/>
        </w:rPr>
        <w:t xml:space="preserve">09.00 - 12.00 </w:t>
      </w:r>
      <w:r w:rsidRPr="00461F38">
        <w:rPr>
          <w:rFonts w:ascii="TH SarabunPSK" w:hAnsi="TH SarabunPSK" w:cs="TH SarabunPSK"/>
          <w:sz w:val="32"/>
          <w:szCs w:val="32"/>
          <w:cs/>
        </w:rPr>
        <w:t>น.</w:t>
      </w:r>
    </w:p>
    <w:p w14:paraId="765DC73B" w14:textId="77777777" w:rsidR="00461F38" w:rsidRPr="00461F38" w:rsidRDefault="00461F38" w:rsidP="00461F38">
      <w:pPr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 xml:space="preserve">วิชา </w:t>
      </w:r>
      <w:r w:rsidRPr="00461F38">
        <w:rPr>
          <w:rFonts w:ascii="TH SarabunPSK" w:hAnsi="TH SarabunPSK" w:cs="TH SarabunPSK"/>
          <w:sz w:val="32"/>
          <w:szCs w:val="32"/>
        </w:rPr>
        <w:t xml:space="preserve">ENGCE207 </w:t>
      </w:r>
      <w:r w:rsidRPr="00461F38">
        <w:rPr>
          <w:rFonts w:ascii="TH SarabunPSK" w:hAnsi="TH SarabunPSK" w:cs="TH SarabunPSK"/>
          <w:sz w:val="32"/>
          <w:szCs w:val="32"/>
          <w:cs/>
        </w:rPr>
        <w:t>หัวข้อความก้าวล้ำในงานวิศวกรรมคอมพิวเตอร์</w:t>
      </w:r>
    </w:p>
    <w:p w14:paraId="06B10C9C" w14:textId="77777777" w:rsidR="00461F38" w:rsidRPr="00461F38" w:rsidRDefault="00461F38" w:rsidP="00461F38">
      <w:pPr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61F38">
        <w:rPr>
          <w:rFonts w:ascii="TH SarabunPSK" w:hAnsi="TH SarabunPSK" w:cs="TH SarabunPSK"/>
          <w:sz w:val="32"/>
          <w:szCs w:val="32"/>
          <w:cs/>
        </w:rPr>
        <w:t>ณ ห้อง ยธ.</w:t>
      </w:r>
      <w:r w:rsidRPr="00461F38">
        <w:rPr>
          <w:rFonts w:ascii="TH SarabunPSK" w:hAnsi="TH SarabunPSK" w:cs="TH SarabunPSK"/>
          <w:sz w:val="32"/>
          <w:szCs w:val="32"/>
        </w:rPr>
        <w:t>1311</w:t>
      </w:r>
    </w:p>
    <w:p w14:paraId="46BD15DF" w14:textId="700214A4" w:rsidR="00F23B40" w:rsidRDefault="00461F38" w:rsidP="00461F38">
      <w:pPr>
        <w:jc w:val="center"/>
        <w:rPr>
          <w:rFonts w:ascii="TH SarabunPSK" w:hAnsi="TH SarabunPSK" w:cs="TH SarabunPSK" w:hint="cs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</w:t>
      </w:r>
      <w:r w:rsidRPr="00461F38">
        <w:rPr>
          <w:rFonts w:ascii="TH SarabunPSK" w:hAnsi="TH SarabunPSK" w:cs="TH SarabunPSK"/>
          <w:noProof/>
          <w:sz w:val="32"/>
          <w:szCs w:val="32"/>
          <w:cs/>
        </w:rPr>
        <w:t>จึงเรียนมาเพื่อโปรดพิจารณาอนุมัติ</w:t>
      </w:r>
    </w:p>
    <w:p w14:paraId="552D77E8" w14:textId="77777777" w:rsidR="00142D27" w:rsidRPr="00AE178F" w:rsidRDefault="00142D27" w:rsidP="00142D27">
      <w:pPr>
        <w:rPr>
          <w:rFonts w:ascii="TH SarabunPSK" w:hAnsi="TH SarabunPSK" w:cs="TH SarabunPSK"/>
          <w:noProof/>
          <w:sz w:val="32"/>
          <w:szCs w:val="32"/>
        </w:rPr>
      </w:pPr>
    </w:p>
    <w:p w14:paraId="5EFCDF55" w14:textId="07B352C1" w:rsidR="00F054D6" w:rsidRPr="00AE178F" w:rsidRDefault="00F054D6" w:rsidP="005A0E00">
      <w:pPr>
        <w:ind w:firstLine="5812"/>
        <w:rPr>
          <w:rFonts w:ascii="TH SarabunPSK" w:hAnsi="TH SarabunPSK" w:cs="TH SarabunPSK"/>
          <w:sz w:val="32"/>
          <w:szCs w:val="32"/>
          <w:cs/>
        </w:rPr>
      </w:pPr>
    </w:p>
    <w:p w14:paraId="2610991F" w14:textId="0E011407" w:rsidR="00AB0C4C" w:rsidRPr="00AE178F" w:rsidRDefault="00461F38" w:rsidP="00461F38">
      <w:pPr>
        <w:ind w:left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FF69E4" w:rsidRPr="00AE178F">
        <w:rPr>
          <w:rFonts w:ascii="TH SarabunPSK" w:hAnsi="TH SarabunPSK" w:cs="TH SarabunPSK"/>
          <w:sz w:val="32"/>
          <w:szCs w:val="32"/>
          <w:cs/>
        </w:rPr>
        <w:t>(</w:t>
      </w:r>
      <w:r w:rsidR="00A04E51" w:rsidRPr="00D5358F">
        <w:rPr>
          <w:rFonts w:ascii="TH SarabunPSK" w:hAnsi="TH SarabunPSK" w:cs="TH SarabunPSK" w:hint="cs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>กัมปนาท</w:t>
      </w:r>
      <w:r w:rsidR="007019C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สุทธิจิระพันธ์</w:t>
      </w:r>
      <w:r w:rsidR="005D6313" w:rsidRPr="00AE178F">
        <w:rPr>
          <w:rFonts w:ascii="TH SarabunPSK" w:hAnsi="TH SarabunPSK" w:cs="TH SarabunPSK"/>
          <w:sz w:val="32"/>
          <w:szCs w:val="32"/>
          <w:cs/>
        </w:rPr>
        <w:t>)</w:t>
      </w:r>
    </w:p>
    <w:p w14:paraId="65CEFA8C" w14:textId="6028BD06" w:rsidR="00D61A9A" w:rsidRPr="00AE178F" w:rsidRDefault="00B217AB" w:rsidP="00B217A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</w:t>
      </w:r>
      <w:r w:rsidR="007019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1EE7">
        <w:rPr>
          <w:rFonts w:ascii="TH SarabunPSK" w:hAnsi="TH SarabunPSK" w:cs="TH SarabunPSK" w:hint="cs"/>
          <w:sz w:val="32"/>
          <w:szCs w:val="32"/>
          <w:cs/>
        </w:rPr>
        <w:t>อาจารย์ประจำ</w:t>
      </w:r>
      <w:r w:rsidR="00AE178F">
        <w:rPr>
          <w:rFonts w:ascii="TH SarabunPSK" w:hAnsi="TH SarabunPSK" w:cs="TH SarabunPSK" w:hint="cs"/>
          <w:sz w:val="32"/>
          <w:szCs w:val="32"/>
          <w:cs/>
        </w:rPr>
        <w:t>หลักสูตรวิศวกรรม</w:t>
      </w:r>
      <w:r w:rsidR="00A04E51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55E3D572" w14:textId="4032F1CD" w:rsidR="000479C4" w:rsidRPr="000D5A45" w:rsidRDefault="00425971" w:rsidP="0041693B">
      <w:pPr>
        <w:rPr>
          <w:rFonts w:ascii="TH SarabunPSK" w:hAnsi="TH SarabunPSK" w:cs="TH SarabunPSK" w:hint="cs"/>
          <w:sz w:val="30"/>
          <w:szCs w:val="30"/>
        </w:rPr>
      </w:pP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  <w:r w:rsidRPr="00AE178F">
        <w:rPr>
          <w:rFonts w:ascii="TH SarabunPSK" w:hAnsi="TH SarabunPSK" w:cs="TH SarabunPSK"/>
          <w:sz w:val="30"/>
          <w:szCs w:val="30"/>
          <w:cs/>
        </w:rPr>
        <w:tab/>
      </w:r>
    </w:p>
    <w:sectPr w:rsidR="000479C4" w:rsidRPr="000D5A45" w:rsidSect="002B733F">
      <w:pgSz w:w="11906" w:h="16838" w:code="9"/>
      <w:pgMar w:top="851" w:right="1134" w:bottom="567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EA6DD" w14:textId="77777777" w:rsidR="00E001A5" w:rsidRDefault="00E001A5">
      <w:r>
        <w:separator/>
      </w:r>
    </w:p>
  </w:endnote>
  <w:endnote w:type="continuationSeparator" w:id="0">
    <w:p w14:paraId="2D79B965" w14:textId="77777777" w:rsidR="00E001A5" w:rsidRDefault="00E0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3A943" w14:textId="77777777" w:rsidR="00E001A5" w:rsidRDefault="00E001A5">
      <w:r>
        <w:separator/>
      </w:r>
    </w:p>
  </w:footnote>
  <w:footnote w:type="continuationSeparator" w:id="0">
    <w:p w14:paraId="0410EFD5" w14:textId="77777777" w:rsidR="00E001A5" w:rsidRDefault="00E00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1DD"/>
    <w:multiLevelType w:val="hybridMultilevel"/>
    <w:tmpl w:val="DD6E5C8C"/>
    <w:lvl w:ilvl="0" w:tplc="71B244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395624"/>
    <w:multiLevelType w:val="hybridMultilevel"/>
    <w:tmpl w:val="0E0069A8"/>
    <w:lvl w:ilvl="0" w:tplc="6CB619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895ACC"/>
    <w:multiLevelType w:val="hybridMultilevel"/>
    <w:tmpl w:val="0DA00326"/>
    <w:lvl w:ilvl="0" w:tplc="0D06E18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45D71E5A"/>
    <w:multiLevelType w:val="multilevel"/>
    <w:tmpl w:val="118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7173F"/>
    <w:multiLevelType w:val="multilevel"/>
    <w:tmpl w:val="118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1CF0"/>
    <w:multiLevelType w:val="hybridMultilevel"/>
    <w:tmpl w:val="C6F4F8A4"/>
    <w:lvl w:ilvl="0" w:tplc="3870A3BA">
      <w:start w:val="8"/>
      <w:numFmt w:val="bullet"/>
      <w:lvlText w:val="-"/>
      <w:lvlJc w:val="left"/>
      <w:pPr>
        <w:ind w:left="435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5D334A78"/>
    <w:multiLevelType w:val="hybridMultilevel"/>
    <w:tmpl w:val="84B6A6FA"/>
    <w:lvl w:ilvl="0" w:tplc="E74E350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5EA52161"/>
    <w:multiLevelType w:val="hybridMultilevel"/>
    <w:tmpl w:val="CBBA2292"/>
    <w:lvl w:ilvl="0" w:tplc="5DA4F60C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1345023"/>
    <w:multiLevelType w:val="hybridMultilevel"/>
    <w:tmpl w:val="E63C3EF2"/>
    <w:lvl w:ilvl="0" w:tplc="1B281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F75E6C"/>
    <w:multiLevelType w:val="hybridMultilevel"/>
    <w:tmpl w:val="1700B758"/>
    <w:lvl w:ilvl="0" w:tplc="9370CCB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6B196649"/>
    <w:multiLevelType w:val="hybridMultilevel"/>
    <w:tmpl w:val="7DD280FA"/>
    <w:lvl w:ilvl="0" w:tplc="520C1F56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767B2294"/>
    <w:multiLevelType w:val="hybridMultilevel"/>
    <w:tmpl w:val="8138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23611">
    <w:abstractNumId w:val="10"/>
  </w:num>
  <w:num w:numId="2" w16cid:durableId="1093361342">
    <w:abstractNumId w:val="9"/>
  </w:num>
  <w:num w:numId="3" w16cid:durableId="276328197">
    <w:abstractNumId w:val="7"/>
  </w:num>
  <w:num w:numId="4" w16cid:durableId="1251082437">
    <w:abstractNumId w:val="5"/>
  </w:num>
  <w:num w:numId="5" w16cid:durableId="233780905">
    <w:abstractNumId w:val="1"/>
  </w:num>
  <w:num w:numId="6" w16cid:durableId="441343995">
    <w:abstractNumId w:val="11"/>
  </w:num>
  <w:num w:numId="7" w16cid:durableId="1434738788">
    <w:abstractNumId w:val="6"/>
  </w:num>
  <w:num w:numId="8" w16cid:durableId="993870153">
    <w:abstractNumId w:val="8"/>
  </w:num>
  <w:num w:numId="9" w16cid:durableId="1610697637">
    <w:abstractNumId w:val="2"/>
  </w:num>
  <w:num w:numId="10" w16cid:durableId="912549400">
    <w:abstractNumId w:val="0"/>
  </w:num>
  <w:num w:numId="11" w16cid:durableId="122772560">
    <w:abstractNumId w:val="4"/>
  </w:num>
  <w:num w:numId="12" w16cid:durableId="310250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A8"/>
    <w:rsid w:val="000009B3"/>
    <w:rsid w:val="000036EA"/>
    <w:rsid w:val="00007D33"/>
    <w:rsid w:val="00026260"/>
    <w:rsid w:val="00032005"/>
    <w:rsid w:val="00035808"/>
    <w:rsid w:val="00036658"/>
    <w:rsid w:val="00040756"/>
    <w:rsid w:val="00041424"/>
    <w:rsid w:val="000479C4"/>
    <w:rsid w:val="000510CA"/>
    <w:rsid w:val="00053F91"/>
    <w:rsid w:val="00062BBC"/>
    <w:rsid w:val="00063775"/>
    <w:rsid w:val="0006583D"/>
    <w:rsid w:val="00066040"/>
    <w:rsid w:val="00074F46"/>
    <w:rsid w:val="000807CE"/>
    <w:rsid w:val="00081B64"/>
    <w:rsid w:val="000829B7"/>
    <w:rsid w:val="00092703"/>
    <w:rsid w:val="00094371"/>
    <w:rsid w:val="000976F4"/>
    <w:rsid w:val="000A01FB"/>
    <w:rsid w:val="000A5754"/>
    <w:rsid w:val="000B085E"/>
    <w:rsid w:val="000B37CF"/>
    <w:rsid w:val="000B3B85"/>
    <w:rsid w:val="000B58BA"/>
    <w:rsid w:val="000B6093"/>
    <w:rsid w:val="000B6A37"/>
    <w:rsid w:val="000C5BAE"/>
    <w:rsid w:val="000C604E"/>
    <w:rsid w:val="000D5A45"/>
    <w:rsid w:val="000D658D"/>
    <w:rsid w:val="000E4AF3"/>
    <w:rsid w:val="001023C0"/>
    <w:rsid w:val="00106E50"/>
    <w:rsid w:val="00106F28"/>
    <w:rsid w:val="00107DC9"/>
    <w:rsid w:val="001150BF"/>
    <w:rsid w:val="00117E3E"/>
    <w:rsid w:val="001370B3"/>
    <w:rsid w:val="00137D18"/>
    <w:rsid w:val="00140C0A"/>
    <w:rsid w:val="00142122"/>
    <w:rsid w:val="00142D27"/>
    <w:rsid w:val="00144E4C"/>
    <w:rsid w:val="00146A2D"/>
    <w:rsid w:val="00146A9A"/>
    <w:rsid w:val="00156E29"/>
    <w:rsid w:val="001643F0"/>
    <w:rsid w:val="001720DC"/>
    <w:rsid w:val="001725C8"/>
    <w:rsid w:val="001747CF"/>
    <w:rsid w:val="00175184"/>
    <w:rsid w:val="0018167E"/>
    <w:rsid w:val="00184B3D"/>
    <w:rsid w:val="0019058F"/>
    <w:rsid w:val="0019091A"/>
    <w:rsid w:val="00192CAB"/>
    <w:rsid w:val="00196BD9"/>
    <w:rsid w:val="001A10C7"/>
    <w:rsid w:val="001A53EF"/>
    <w:rsid w:val="001B12EA"/>
    <w:rsid w:val="001B2B2C"/>
    <w:rsid w:val="001C12AC"/>
    <w:rsid w:val="001D2DAE"/>
    <w:rsid w:val="001D3132"/>
    <w:rsid w:val="001D3B8B"/>
    <w:rsid w:val="001E43B0"/>
    <w:rsid w:val="0020197C"/>
    <w:rsid w:val="00201A0B"/>
    <w:rsid w:val="00202906"/>
    <w:rsid w:val="002115F9"/>
    <w:rsid w:val="0021297A"/>
    <w:rsid w:val="00213E85"/>
    <w:rsid w:val="00216AFA"/>
    <w:rsid w:val="00217C88"/>
    <w:rsid w:val="00220BCF"/>
    <w:rsid w:val="00221565"/>
    <w:rsid w:val="00225D63"/>
    <w:rsid w:val="002275EF"/>
    <w:rsid w:val="00234405"/>
    <w:rsid w:val="00236D44"/>
    <w:rsid w:val="00243AFA"/>
    <w:rsid w:val="00252960"/>
    <w:rsid w:val="00252DA3"/>
    <w:rsid w:val="00253931"/>
    <w:rsid w:val="0026540F"/>
    <w:rsid w:val="00271E66"/>
    <w:rsid w:val="002747A4"/>
    <w:rsid w:val="00274D04"/>
    <w:rsid w:val="00280717"/>
    <w:rsid w:val="0028104B"/>
    <w:rsid w:val="002814F9"/>
    <w:rsid w:val="00282F3C"/>
    <w:rsid w:val="002831BB"/>
    <w:rsid w:val="00284209"/>
    <w:rsid w:val="00285AB4"/>
    <w:rsid w:val="00296176"/>
    <w:rsid w:val="002A2AA0"/>
    <w:rsid w:val="002A6DBC"/>
    <w:rsid w:val="002B01A4"/>
    <w:rsid w:val="002B1C7D"/>
    <w:rsid w:val="002B5FFE"/>
    <w:rsid w:val="002B733F"/>
    <w:rsid w:val="002C077C"/>
    <w:rsid w:val="002D14C9"/>
    <w:rsid w:val="002D61B2"/>
    <w:rsid w:val="002E1EB8"/>
    <w:rsid w:val="002F53E2"/>
    <w:rsid w:val="00306ADC"/>
    <w:rsid w:val="003118EC"/>
    <w:rsid w:val="003167EE"/>
    <w:rsid w:val="00317DCC"/>
    <w:rsid w:val="00326FED"/>
    <w:rsid w:val="003270B3"/>
    <w:rsid w:val="003340E6"/>
    <w:rsid w:val="00334B6F"/>
    <w:rsid w:val="00335B22"/>
    <w:rsid w:val="00336C19"/>
    <w:rsid w:val="00337F17"/>
    <w:rsid w:val="00346608"/>
    <w:rsid w:val="00350D7B"/>
    <w:rsid w:val="003513C0"/>
    <w:rsid w:val="003571A1"/>
    <w:rsid w:val="003808FD"/>
    <w:rsid w:val="003849C1"/>
    <w:rsid w:val="003868FC"/>
    <w:rsid w:val="00392D87"/>
    <w:rsid w:val="003966BD"/>
    <w:rsid w:val="003A2D44"/>
    <w:rsid w:val="003A2EFA"/>
    <w:rsid w:val="003A53A5"/>
    <w:rsid w:val="003A5ED2"/>
    <w:rsid w:val="003A7E6A"/>
    <w:rsid w:val="003B07E4"/>
    <w:rsid w:val="003B0B81"/>
    <w:rsid w:val="003C4872"/>
    <w:rsid w:val="003C5CE7"/>
    <w:rsid w:val="003D1435"/>
    <w:rsid w:val="003D474C"/>
    <w:rsid w:val="003E2930"/>
    <w:rsid w:val="003E3757"/>
    <w:rsid w:val="003E3BAB"/>
    <w:rsid w:val="003E3C41"/>
    <w:rsid w:val="003E56F0"/>
    <w:rsid w:val="004162E6"/>
    <w:rsid w:val="0041693B"/>
    <w:rsid w:val="004173A7"/>
    <w:rsid w:val="004226BF"/>
    <w:rsid w:val="00425971"/>
    <w:rsid w:val="004455FB"/>
    <w:rsid w:val="004470AA"/>
    <w:rsid w:val="00450A0F"/>
    <w:rsid w:val="00457DD0"/>
    <w:rsid w:val="00461F38"/>
    <w:rsid w:val="0046360D"/>
    <w:rsid w:val="00467A61"/>
    <w:rsid w:val="00471AB8"/>
    <w:rsid w:val="004757D5"/>
    <w:rsid w:val="00477E9C"/>
    <w:rsid w:val="00491344"/>
    <w:rsid w:val="00492BB6"/>
    <w:rsid w:val="00493DE9"/>
    <w:rsid w:val="00497A7E"/>
    <w:rsid w:val="004A508C"/>
    <w:rsid w:val="004A6154"/>
    <w:rsid w:val="004B01C8"/>
    <w:rsid w:val="004B30B4"/>
    <w:rsid w:val="004B371B"/>
    <w:rsid w:val="004B4D7E"/>
    <w:rsid w:val="004B55E7"/>
    <w:rsid w:val="004B6760"/>
    <w:rsid w:val="004C2B58"/>
    <w:rsid w:val="004C53C8"/>
    <w:rsid w:val="004E14EC"/>
    <w:rsid w:val="004E3DF6"/>
    <w:rsid w:val="004E5BC4"/>
    <w:rsid w:val="004F7A09"/>
    <w:rsid w:val="0050150F"/>
    <w:rsid w:val="005141A3"/>
    <w:rsid w:val="005211E3"/>
    <w:rsid w:val="00537C66"/>
    <w:rsid w:val="005558E9"/>
    <w:rsid w:val="00562007"/>
    <w:rsid w:val="00565119"/>
    <w:rsid w:val="00565FCF"/>
    <w:rsid w:val="00575DC4"/>
    <w:rsid w:val="005770B9"/>
    <w:rsid w:val="0058640C"/>
    <w:rsid w:val="0059253D"/>
    <w:rsid w:val="00592EF6"/>
    <w:rsid w:val="00597AFE"/>
    <w:rsid w:val="005A0E00"/>
    <w:rsid w:val="005A22FB"/>
    <w:rsid w:val="005C75E3"/>
    <w:rsid w:val="005C793D"/>
    <w:rsid w:val="005D1D2A"/>
    <w:rsid w:val="005D6313"/>
    <w:rsid w:val="005E4803"/>
    <w:rsid w:val="005F4EE0"/>
    <w:rsid w:val="00601D9A"/>
    <w:rsid w:val="006053C8"/>
    <w:rsid w:val="0060665E"/>
    <w:rsid w:val="00621201"/>
    <w:rsid w:val="006217E3"/>
    <w:rsid w:val="00624580"/>
    <w:rsid w:val="00625B5A"/>
    <w:rsid w:val="00627D5E"/>
    <w:rsid w:val="0064329B"/>
    <w:rsid w:val="00644EB7"/>
    <w:rsid w:val="00654E18"/>
    <w:rsid w:val="00665361"/>
    <w:rsid w:val="00666716"/>
    <w:rsid w:val="0067061A"/>
    <w:rsid w:val="00675E44"/>
    <w:rsid w:val="0068157C"/>
    <w:rsid w:val="00685CC2"/>
    <w:rsid w:val="006A2407"/>
    <w:rsid w:val="006A4118"/>
    <w:rsid w:val="006B30AB"/>
    <w:rsid w:val="006C0E40"/>
    <w:rsid w:val="006C0E88"/>
    <w:rsid w:val="006C1EE7"/>
    <w:rsid w:val="006D16F7"/>
    <w:rsid w:val="006D6087"/>
    <w:rsid w:val="006E36C3"/>
    <w:rsid w:val="006E5160"/>
    <w:rsid w:val="006F244B"/>
    <w:rsid w:val="007019C6"/>
    <w:rsid w:val="007134E6"/>
    <w:rsid w:val="0071775B"/>
    <w:rsid w:val="00725872"/>
    <w:rsid w:val="00726B83"/>
    <w:rsid w:val="00727906"/>
    <w:rsid w:val="00734A36"/>
    <w:rsid w:val="00740FD4"/>
    <w:rsid w:val="007523DD"/>
    <w:rsid w:val="00762042"/>
    <w:rsid w:val="0076319D"/>
    <w:rsid w:val="007707C9"/>
    <w:rsid w:val="00773669"/>
    <w:rsid w:val="007737D3"/>
    <w:rsid w:val="00775EE8"/>
    <w:rsid w:val="007779A4"/>
    <w:rsid w:val="007941B5"/>
    <w:rsid w:val="00795651"/>
    <w:rsid w:val="007A2F67"/>
    <w:rsid w:val="007A7797"/>
    <w:rsid w:val="007B30CB"/>
    <w:rsid w:val="007C0D33"/>
    <w:rsid w:val="007C31A4"/>
    <w:rsid w:val="007C4F7C"/>
    <w:rsid w:val="007C5E28"/>
    <w:rsid w:val="007D1B87"/>
    <w:rsid w:val="007D22E8"/>
    <w:rsid w:val="007E5240"/>
    <w:rsid w:val="007E6E95"/>
    <w:rsid w:val="007F320F"/>
    <w:rsid w:val="007F35C5"/>
    <w:rsid w:val="007F4F8E"/>
    <w:rsid w:val="00801667"/>
    <w:rsid w:val="00804526"/>
    <w:rsid w:val="00810068"/>
    <w:rsid w:val="00815DF9"/>
    <w:rsid w:val="00817CBF"/>
    <w:rsid w:val="00821A9E"/>
    <w:rsid w:val="00824352"/>
    <w:rsid w:val="008526F7"/>
    <w:rsid w:val="00852A30"/>
    <w:rsid w:val="008535D9"/>
    <w:rsid w:val="008562BA"/>
    <w:rsid w:val="00856AB6"/>
    <w:rsid w:val="0086048E"/>
    <w:rsid w:val="0086088C"/>
    <w:rsid w:val="00873661"/>
    <w:rsid w:val="00885CE7"/>
    <w:rsid w:val="00887F74"/>
    <w:rsid w:val="008928B0"/>
    <w:rsid w:val="008943ED"/>
    <w:rsid w:val="008959A9"/>
    <w:rsid w:val="00897C20"/>
    <w:rsid w:val="008B242A"/>
    <w:rsid w:val="008B2E77"/>
    <w:rsid w:val="008B5EFC"/>
    <w:rsid w:val="008B641F"/>
    <w:rsid w:val="008D3F13"/>
    <w:rsid w:val="008D62C4"/>
    <w:rsid w:val="008D6D7A"/>
    <w:rsid w:val="008E2343"/>
    <w:rsid w:val="008E3015"/>
    <w:rsid w:val="008E5242"/>
    <w:rsid w:val="008E6B78"/>
    <w:rsid w:val="008F3463"/>
    <w:rsid w:val="008F5B72"/>
    <w:rsid w:val="008F637C"/>
    <w:rsid w:val="00900846"/>
    <w:rsid w:val="00904C2B"/>
    <w:rsid w:val="009114CE"/>
    <w:rsid w:val="00913CDC"/>
    <w:rsid w:val="00921E9F"/>
    <w:rsid w:val="00923102"/>
    <w:rsid w:val="009261A8"/>
    <w:rsid w:val="0092686B"/>
    <w:rsid w:val="00927DDB"/>
    <w:rsid w:val="00932288"/>
    <w:rsid w:val="00932692"/>
    <w:rsid w:val="00933F95"/>
    <w:rsid w:val="009417BE"/>
    <w:rsid w:val="009444FF"/>
    <w:rsid w:val="00946E55"/>
    <w:rsid w:val="00951D06"/>
    <w:rsid w:val="00953A62"/>
    <w:rsid w:val="0096290B"/>
    <w:rsid w:val="009648C7"/>
    <w:rsid w:val="00965F06"/>
    <w:rsid w:val="00970BAC"/>
    <w:rsid w:val="0097151A"/>
    <w:rsid w:val="0097253D"/>
    <w:rsid w:val="0097799C"/>
    <w:rsid w:val="00983690"/>
    <w:rsid w:val="00983719"/>
    <w:rsid w:val="009857CB"/>
    <w:rsid w:val="00990D85"/>
    <w:rsid w:val="00993801"/>
    <w:rsid w:val="00996A65"/>
    <w:rsid w:val="009C0540"/>
    <w:rsid w:val="009C4075"/>
    <w:rsid w:val="009C74E1"/>
    <w:rsid w:val="009D7241"/>
    <w:rsid w:val="009E3DE1"/>
    <w:rsid w:val="009E592E"/>
    <w:rsid w:val="009E7C23"/>
    <w:rsid w:val="009F2944"/>
    <w:rsid w:val="00A022CA"/>
    <w:rsid w:val="00A02662"/>
    <w:rsid w:val="00A03038"/>
    <w:rsid w:val="00A04E51"/>
    <w:rsid w:val="00A07A41"/>
    <w:rsid w:val="00A1249C"/>
    <w:rsid w:val="00A15130"/>
    <w:rsid w:val="00A206C5"/>
    <w:rsid w:val="00A22627"/>
    <w:rsid w:val="00A23A98"/>
    <w:rsid w:val="00A24E49"/>
    <w:rsid w:val="00A47CB6"/>
    <w:rsid w:val="00A60D81"/>
    <w:rsid w:val="00A630F1"/>
    <w:rsid w:val="00A64DF4"/>
    <w:rsid w:val="00A6652D"/>
    <w:rsid w:val="00A701B8"/>
    <w:rsid w:val="00A82642"/>
    <w:rsid w:val="00A86729"/>
    <w:rsid w:val="00AA19CA"/>
    <w:rsid w:val="00AA5CE3"/>
    <w:rsid w:val="00AA75FF"/>
    <w:rsid w:val="00AB0C4C"/>
    <w:rsid w:val="00AB23C1"/>
    <w:rsid w:val="00AB3BC8"/>
    <w:rsid w:val="00AC07F9"/>
    <w:rsid w:val="00AC109C"/>
    <w:rsid w:val="00AD0725"/>
    <w:rsid w:val="00AD3CFF"/>
    <w:rsid w:val="00AD407B"/>
    <w:rsid w:val="00AE178F"/>
    <w:rsid w:val="00AE4267"/>
    <w:rsid w:val="00AE5ECE"/>
    <w:rsid w:val="00AE7FC2"/>
    <w:rsid w:val="00AF57ED"/>
    <w:rsid w:val="00B03B2E"/>
    <w:rsid w:val="00B0688E"/>
    <w:rsid w:val="00B101D1"/>
    <w:rsid w:val="00B133CE"/>
    <w:rsid w:val="00B16DCE"/>
    <w:rsid w:val="00B217AB"/>
    <w:rsid w:val="00B23E59"/>
    <w:rsid w:val="00B304B8"/>
    <w:rsid w:val="00B32BDE"/>
    <w:rsid w:val="00B40C0B"/>
    <w:rsid w:val="00B427B8"/>
    <w:rsid w:val="00B44242"/>
    <w:rsid w:val="00B454B6"/>
    <w:rsid w:val="00B46042"/>
    <w:rsid w:val="00B56E16"/>
    <w:rsid w:val="00B647FD"/>
    <w:rsid w:val="00B70A35"/>
    <w:rsid w:val="00B77434"/>
    <w:rsid w:val="00B8086E"/>
    <w:rsid w:val="00B80B01"/>
    <w:rsid w:val="00B84817"/>
    <w:rsid w:val="00B8566C"/>
    <w:rsid w:val="00B8679B"/>
    <w:rsid w:val="00BB1CDA"/>
    <w:rsid w:val="00BB2ED2"/>
    <w:rsid w:val="00BC1575"/>
    <w:rsid w:val="00BC1DA6"/>
    <w:rsid w:val="00BC4CEA"/>
    <w:rsid w:val="00BD3A5B"/>
    <w:rsid w:val="00BD702C"/>
    <w:rsid w:val="00BF109F"/>
    <w:rsid w:val="00C052EC"/>
    <w:rsid w:val="00C067B8"/>
    <w:rsid w:val="00C078A1"/>
    <w:rsid w:val="00C13BEF"/>
    <w:rsid w:val="00C13F57"/>
    <w:rsid w:val="00C23665"/>
    <w:rsid w:val="00C30D41"/>
    <w:rsid w:val="00C423D5"/>
    <w:rsid w:val="00C450D2"/>
    <w:rsid w:val="00C46B2C"/>
    <w:rsid w:val="00C5174F"/>
    <w:rsid w:val="00C517F3"/>
    <w:rsid w:val="00C51C00"/>
    <w:rsid w:val="00C52DA1"/>
    <w:rsid w:val="00C77903"/>
    <w:rsid w:val="00C842FE"/>
    <w:rsid w:val="00C87E7C"/>
    <w:rsid w:val="00C943E3"/>
    <w:rsid w:val="00C94909"/>
    <w:rsid w:val="00CA27C5"/>
    <w:rsid w:val="00CB4B8D"/>
    <w:rsid w:val="00CB7347"/>
    <w:rsid w:val="00CC766E"/>
    <w:rsid w:val="00CD003E"/>
    <w:rsid w:val="00CE2E97"/>
    <w:rsid w:val="00CE585B"/>
    <w:rsid w:val="00CE7616"/>
    <w:rsid w:val="00CF29D1"/>
    <w:rsid w:val="00CF7D6F"/>
    <w:rsid w:val="00D0166D"/>
    <w:rsid w:val="00D01B94"/>
    <w:rsid w:val="00D203DC"/>
    <w:rsid w:val="00D2341B"/>
    <w:rsid w:val="00D31139"/>
    <w:rsid w:val="00D31C49"/>
    <w:rsid w:val="00D33191"/>
    <w:rsid w:val="00D332E9"/>
    <w:rsid w:val="00D35165"/>
    <w:rsid w:val="00D3554D"/>
    <w:rsid w:val="00D3635C"/>
    <w:rsid w:val="00D40216"/>
    <w:rsid w:val="00D439CF"/>
    <w:rsid w:val="00D43FF8"/>
    <w:rsid w:val="00D45917"/>
    <w:rsid w:val="00D47AC9"/>
    <w:rsid w:val="00D5358F"/>
    <w:rsid w:val="00D541BF"/>
    <w:rsid w:val="00D60ACE"/>
    <w:rsid w:val="00D61A9A"/>
    <w:rsid w:val="00D6626B"/>
    <w:rsid w:val="00D70C09"/>
    <w:rsid w:val="00D75DD7"/>
    <w:rsid w:val="00D75FF0"/>
    <w:rsid w:val="00D83286"/>
    <w:rsid w:val="00D843BC"/>
    <w:rsid w:val="00D85505"/>
    <w:rsid w:val="00D87154"/>
    <w:rsid w:val="00DA1C81"/>
    <w:rsid w:val="00DA544D"/>
    <w:rsid w:val="00DA6046"/>
    <w:rsid w:val="00DB2563"/>
    <w:rsid w:val="00DB741A"/>
    <w:rsid w:val="00DC0165"/>
    <w:rsid w:val="00DC4A08"/>
    <w:rsid w:val="00DD3A91"/>
    <w:rsid w:val="00DE1933"/>
    <w:rsid w:val="00DE685E"/>
    <w:rsid w:val="00DF335F"/>
    <w:rsid w:val="00E001A5"/>
    <w:rsid w:val="00E07E56"/>
    <w:rsid w:val="00E11017"/>
    <w:rsid w:val="00E16C61"/>
    <w:rsid w:val="00E17599"/>
    <w:rsid w:val="00E3195B"/>
    <w:rsid w:val="00E32999"/>
    <w:rsid w:val="00E35387"/>
    <w:rsid w:val="00E537F1"/>
    <w:rsid w:val="00E6197A"/>
    <w:rsid w:val="00E619B8"/>
    <w:rsid w:val="00E62ACB"/>
    <w:rsid w:val="00E76709"/>
    <w:rsid w:val="00E908A7"/>
    <w:rsid w:val="00E91282"/>
    <w:rsid w:val="00E934E9"/>
    <w:rsid w:val="00EA441D"/>
    <w:rsid w:val="00EA5EA8"/>
    <w:rsid w:val="00EB4564"/>
    <w:rsid w:val="00EB7B2C"/>
    <w:rsid w:val="00EC19E6"/>
    <w:rsid w:val="00EC296C"/>
    <w:rsid w:val="00EC73D7"/>
    <w:rsid w:val="00EE0C32"/>
    <w:rsid w:val="00EE2381"/>
    <w:rsid w:val="00EE6D89"/>
    <w:rsid w:val="00EF465E"/>
    <w:rsid w:val="00EF7D71"/>
    <w:rsid w:val="00F00E39"/>
    <w:rsid w:val="00F054D6"/>
    <w:rsid w:val="00F05B77"/>
    <w:rsid w:val="00F0695B"/>
    <w:rsid w:val="00F116A9"/>
    <w:rsid w:val="00F1648C"/>
    <w:rsid w:val="00F23B40"/>
    <w:rsid w:val="00F2449E"/>
    <w:rsid w:val="00F329AE"/>
    <w:rsid w:val="00F342DE"/>
    <w:rsid w:val="00F34C10"/>
    <w:rsid w:val="00F506D0"/>
    <w:rsid w:val="00F55E07"/>
    <w:rsid w:val="00F57925"/>
    <w:rsid w:val="00F6250D"/>
    <w:rsid w:val="00F63FC3"/>
    <w:rsid w:val="00F64E73"/>
    <w:rsid w:val="00F66AA2"/>
    <w:rsid w:val="00F71235"/>
    <w:rsid w:val="00F731E2"/>
    <w:rsid w:val="00F7321F"/>
    <w:rsid w:val="00F80501"/>
    <w:rsid w:val="00FA6DE7"/>
    <w:rsid w:val="00FA741E"/>
    <w:rsid w:val="00FA7A5E"/>
    <w:rsid w:val="00FB09D9"/>
    <w:rsid w:val="00FB3EF2"/>
    <w:rsid w:val="00FB72D6"/>
    <w:rsid w:val="00FC3AE1"/>
    <w:rsid w:val="00FD157A"/>
    <w:rsid w:val="00FD2798"/>
    <w:rsid w:val="00FD6C08"/>
    <w:rsid w:val="00FF2651"/>
    <w:rsid w:val="00FF5233"/>
    <w:rsid w:val="00FF69E4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EF1A9"/>
  <w15:docId w15:val="{602A62E9-7765-4E9A-A85A-24D89D03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5184"/>
    <w:rPr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F57925"/>
    <w:rPr>
      <w:color w:val="800080"/>
      <w:u w:val="single"/>
    </w:rPr>
  </w:style>
  <w:style w:type="character" w:styleId="a4">
    <w:name w:val="Hyperlink"/>
    <w:rsid w:val="00C87E7C"/>
    <w:rPr>
      <w:color w:val="0000FF"/>
      <w:u w:val="single"/>
      <w:lang w:bidi="th-TH"/>
    </w:rPr>
  </w:style>
  <w:style w:type="paragraph" w:styleId="a5">
    <w:name w:val="header"/>
    <w:basedOn w:val="a"/>
    <w:rsid w:val="00D6626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26B"/>
  </w:style>
  <w:style w:type="paragraph" w:styleId="a7">
    <w:name w:val="footer"/>
    <w:basedOn w:val="a"/>
    <w:rsid w:val="00D6626B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C450D2"/>
    <w:rPr>
      <w:rFonts w:ascii="Leelawadee" w:hAnsi="Leelawadee"/>
      <w:sz w:val="18"/>
      <w:szCs w:val="22"/>
    </w:rPr>
  </w:style>
  <w:style w:type="character" w:customStyle="1" w:styleId="a9">
    <w:name w:val="ข้อความบอลลูน อักขระ"/>
    <w:link w:val="a8"/>
    <w:rsid w:val="00C450D2"/>
    <w:rPr>
      <w:rFonts w:ascii="Leelawadee" w:hAnsi="Leelawadee"/>
      <w:sz w:val="18"/>
      <w:szCs w:val="22"/>
    </w:rPr>
  </w:style>
  <w:style w:type="paragraph" w:styleId="aa">
    <w:name w:val="List Paragraph"/>
    <w:basedOn w:val="a"/>
    <w:uiPriority w:val="34"/>
    <w:qFormat/>
    <w:rsid w:val="00624580"/>
    <w:pPr>
      <w:ind w:left="720"/>
      <w:contextualSpacing/>
    </w:pPr>
  </w:style>
  <w:style w:type="table" w:styleId="ab">
    <w:name w:val="Table Grid"/>
    <w:basedOn w:val="a1"/>
    <w:rsid w:val="0086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semiHidden/>
    <w:unhideWhenUsed/>
    <w:rsid w:val="00142D27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27;&#3609;&#3633;&#3591;&#3626;&#3639;&#3629;&#3619;&#3634;&#3594;&#3585;&#3634;&#3619;\&#3649;&#3610;&#3610;&#3615;&#3629;&#3619;&#3660;&#3617;&#3627;&#3609;&#3633;&#3591;&#3626;&#3639;&#3629;&#3619;&#3634;&#3594;&#3585;&#3634;&#3619;\&#3627;&#3609;&#3633;&#3591;&#3626;&#3639;&#3629;&#3616;&#3634;&#3618;&#3651;&#3609;.do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7588910b-5ffc-4102-b996-42f626404f6f" xsi:nil="true"/>
    <Student_Groups xmlns="7588910b-5ffc-4102-b996-42f626404f6f">
      <UserInfo>
        <DisplayName/>
        <AccountId xsi:nil="true"/>
        <AccountType/>
      </UserInfo>
    </Student_Groups>
    <Self_Registration_Enabled xmlns="7588910b-5ffc-4102-b996-42f626404f6f" xsi:nil="true"/>
    <Invited_Students xmlns="7588910b-5ffc-4102-b996-42f626404f6f" xsi:nil="true"/>
    <Has_Teacher_Only_SectionGroup xmlns="7588910b-5ffc-4102-b996-42f626404f6f" xsi:nil="true"/>
    <Math_Settings xmlns="7588910b-5ffc-4102-b996-42f626404f6f" xsi:nil="true"/>
    <Is_Collaboration_Space_Locked xmlns="7588910b-5ffc-4102-b996-42f626404f6f" xsi:nil="true"/>
    <AppVersion xmlns="7588910b-5ffc-4102-b996-42f626404f6f" xsi:nil="true"/>
    <Owner xmlns="7588910b-5ffc-4102-b996-42f626404f6f">
      <UserInfo>
        <DisplayName/>
        <AccountId xsi:nil="true"/>
        <AccountType/>
      </UserInfo>
    </Owner>
    <Distribution_Groups xmlns="7588910b-5ffc-4102-b996-42f626404f6f" xsi:nil="true"/>
    <Invited_Teachers xmlns="7588910b-5ffc-4102-b996-42f626404f6f" xsi:nil="true"/>
    <IsNotebookLocked xmlns="7588910b-5ffc-4102-b996-42f626404f6f" xsi:nil="true"/>
    <LMS_Mappings xmlns="7588910b-5ffc-4102-b996-42f626404f6f" xsi:nil="true"/>
    <NotebookType xmlns="7588910b-5ffc-4102-b996-42f626404f6f" xsi:nil="true"/>
    <FolderType xmlns="7588910b-5ffc-4102-b996-42f626404f6f" xsi:nil="true"/>
    <Teachers xmlns="7588910b-5ffc-4102-b996-42f626404f6f">
      <UserInfo>
        <DisplayName/>
        <AccountId xsi:nil="true"/>
        <AccountType/>
      </UserInfo>
    </Teachers>
    <Students xmlns="7588910b-5ffc-4102-b996-42f626404f6f">
      <UserInfo>
        <DisplayName/>
        <AccountId xsi:nil="true"/>
        <AccountType/>
      </UserInfo>
    </Students>
    <Templates xmlns="7588910b-5ffc-4102-b996-42f626404f6f" xsi:nil="true"/>
    <DefaultSectionNames xmlns="7588910b-5ffc-4102-b996-42f626404f6f" xsi:nil="true"/>
    <TeamsChannelId xmlns="7588910b-5ffc-4102-b996-42f626404f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51C55C5B179234C8081AE08B8F347DD" ma:contentTypeVersion="35" ma:contentTypeDescription="สร้างเอกสารใหม่" ma:contentTypeScope="" ma:versionID="d516640850a70b91d0d8a8ac289da13f">
  <xsd:schema xmlns:xsd="http://www.w3.org/2001/XMLSchema" xmlns:xs="http://www.w3.org/2001/XMLSchema" xmlns:p="http://schemas.microsoft.com/office/2006/metadata/properties" xmlns:ns3="7588910b-5ffc-4102-b996-42f626404f6f" xmlns:ns4="5f799e29-ef6d-4ac2-b7bf-86c7f2b1854d" targetNamespace="http://schemas.microsoft.com/office/2006/metadata/properties" ma:root="true" ma:fieldsID="bbefa825fc27cddb02db3c69cfd0a1ad" ns3:_="" ns4:_="">
    <xsd:import namespace="7588910b-5ffc-4102-b996-42f626404f6f"/>
    <xsd:import namespace="5f799e29-ef6d-4ac2-b7bf-86c7f2b18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910b-5ffc-4102-b996-42f626404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9e29-ef6d-4ac2-b7bf-86c7f2b1854d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3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66B529-A1A0-4427-B673-48596D431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B3FAE2-4BEA-4A7A-8118-A147FDA0F133}">
  <ds:schemaRefs>
    <ds:schemaRef ds:uri="http://schemas.microsoft.com/office/2006/metadata/properties"/>
    <ds:schemaRef ds:uri="http://schemas.microsoft.com/office/infopath/2007/PartnerControls"/>
    <ds:schemaRef ds:uri="7588910b-5ffc-4102-b996-42f626404f6f"/>
  </ds:schemaRefs>
</ds:datastoreItem>
</file>

<file path=customXml/itemProps3.xml><?xml version="1.0" encoding="utf-8"?>
<ds:datastoreItem xmlns:ds="http://schemas.openxmlformats.org/officeDocument/2006/customXml" ds:itemID="{EC4FDE12-C631-47F0-9F0E-47E5C04E4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8910b-5ffc-4102-b996-42f626404f6f"/>
    <ds:schemaRef ds:uri="5f799e29-ef6d-4ac2-b7bf-86c7f2b18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หนังสือภายใน.dot</Template>
  <TotalTime>55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SPM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RMUTL</dc:creator>
  <cp:keywords/>
  <dc:description/>
  <cp:lastModifiedBy>Kampanat Sutijirapan</cp:lastModifiedBy>
  <cp:revision>15</cp:revision>
  <cp:lastPrinted>2024-02-21T07:21:00Z</cp:lastPrinted>
  <dcterms:created xsi:type="dcterms:W3CDTF">2024-02-21T07:17:00Z</dcterms:created>
  <dcterms:modified xsi:type="dcterms:W3CDTF">2025-09-24T11:01:00Z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0x010100C51C55C5B179234C8081AE08B8F347DD</vt:lpwstr>
  </property>
</Properties>
</file>