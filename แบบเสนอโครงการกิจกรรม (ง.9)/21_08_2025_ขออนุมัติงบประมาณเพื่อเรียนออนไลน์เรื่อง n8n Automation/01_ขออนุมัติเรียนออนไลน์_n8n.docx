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E8859" w14:textId="77777777" w:rsidR="008535D9" w:rsidRPr="005B6493" w:rsidRDefault="00B14591" w:rsidP="00EE0C32">
      <w:pPr>
        <w:tabs>
          <w:tab w:val="left" w:pos="3600"/>
        </w:tabs>
        <w:spacing w:before="660" w:after="60" w:line="420" w:lineRule="exact"/>
        <w:rPr>
          <w:rFonts w:ascii="TH Sarabun New" w:hAnsi="TH Sarabun New" w:cs="TH Sarabun New"/>
          <w:b/>
          <w:bCs/>
          <w:spacing w:val="-20"/>
          <w:sz w:val="58"/>
          <w:szCs w:val="58"/>
        </w:rPr>
      </w:pPr>
      <w:r w:rsidRPr="005B6493">
        <w:rPr>
          <w:rFonts w:ascii="TH Sarabun New" w:hAnsi="TH Sarabun New" w:cs="TH Sarabun New"/>
          <w:noProof/>
        </w:rPr>
        <w:drawing>
          <wp:anchor distT="0" distB="0" distL="114300" distR="114300" simplePos="0" relativeHeight="251655680" behindDoc="1" locked="0" layoutInCell="1" allowOverlap="1" wp14:anchorId="4BA057AA" wp14:editId="614FF01D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539750" cy="593725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5D9" w:rsidRPr="005B6493">
        <w:rPr>
          <w:rFonts w:ascii="TH Sarabun New" w:hAnsi="TH Sarabun New" w:cs="TH Sarabun New"/>
        </w:rPr>
        <w:tab/>
      </w:r>
      <w:r w:rsidR="008535D9" w:rsidRPr="005B6493">
        <w:rPr>
          <w:rFonts w:ascii="TH Sarabun New" w:hAnsi="TH Sarabun New" w:cs="TH Sarabun New"/>
          <w:b/>
          <w:bCs/>
          <w:spacing w:val="-20"/>
          <w:sz w:val="58"/>
          <w:szCs w:val="58"/>
          <w:cs/>
        </w:rPr>
        <w:t>บันทึกข้อความ</w:t>
      </w:r>
    </w:p>
    <w:p w14:paraId="57E18357" w14:textId="77777777" w:rsidR="008535D9" w:rsidRPr="00962CB1" w:rsidRDefault="004C0610" w:rsidP="004470AA">
      <w:pPr>
        <w:tabs>
          <w:tab w:val="left" w:pos="9000"/>
        </w:tabs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2BB6A9E" wp14:editId="7AF60051">
                <wp:simplePos x="0" y="0"/>
                <wp:positionH relativeFrom="column">
                  <wp:posOffset>838200</wp:posOffset>
                </wp:positionH>
                <wp:positionV relativeFrom="paragraph">
                  <wp:posOffset>236854</wp:posOffset>
                </wp:positionV>
                <wp:extent cx="4914900" cy="0"/>
                <wp:effectExtent l="0" t="0" r="0" b="190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F0EF9" id="Line 1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vO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8535D9" w:rsidRPr="005B6493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="006D634A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286ECF">
        <w:rPr>
          <w:rFonts w:ascii="TH SarabunPSK" w:hAnsi="TH SarabunPSK" w:cs="TH SarabunPSK" w:hint="cs"/>
          <w:sz w:val="32"/>
          <w:szCs w:val="32"/>
          <w:cs/>
        </w:rPr>
        <w:t>หลักสูตรวิศวกรรมคอมพิวเตอร์ สาขาวิศวกรรมไฟฟ้า คณะวิศวฯ</w:t>
      </w:r>
      <w:r w:rsidR="0059446D" w:rsidRPr="00962C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48C">
        <w:rPr>
          <w:rFonts w:ascii="TH SarabunPSK" w:hAnsi="TH SarabunPSK" w:cs="TH SarabunPSK" w:hint="cs"/>
          <w:sz w:val="32"/>
          <w:szCs w:val="32"/>
          <w:cs/>
        </w:rPr>
        <w:t xml:space="preserve">เชียงราย </w:t>
      </w:r>
      <w:r w:rsidR="00746A77" w:rsidRPr="00962CB1">
        <w:rPr>
          <w:rFonts w:ascii="TH SarabunPSK" w:hAnsi="TH SarabunPSK" w:cs="TH SarabunPSK"/>
          <w:sz w:val="32"/>
          <w:szCs w:val="32"/>
          <w:cs/>
        </w:rPr>
        <w:t>โทร</w:t>
      </w:r>
      <w:r w:rsidR="0059446D" w:rsidRPr="00962CB1">
        <w:rPr>
          <w:rFonts w:ascii="TH SarabunPSK" w:hAnsi="TH SarabunPSK" w:cs="TH SarabunPSK"/>
          <w:sz w:val="32"/>
          <w:szCs w:val="32"/>
          <w:cs/>
        </w:rPr>
        <w:t>.</w:t>
      </w:r>
      <w:r w:rsidR="00746A77" w:rsidRPr="00962C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6ECF">
        <w:rPr>
          <w:rFonts w:ascii="TH SarabunPSK" w:hAnsi="TH SarabunPSK" w:cs="TH SarabunPSK" w:hint="cs"/>
          <w:sz w:val="32"/>
          <w:szCs w:val="32"/>
          <w:cs/>
        </w:rPr>
        <w:t>4300</w:t>
      </w:r>
    </w:p>
    <w:p w14:paraId="0178859D" w14:textId="46F8AAFC" w:rsidR="008535D9" w:rsidRPr="005B6493" w:rsidRDefault="004C0610" w:rsidP="004470AA">
      <w:pPr>
        <w:tabs>
          <w:tab w:val="left" w:pos="4500"/>
          <w:tab w:val="left" w:pos="900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A772A39" wp14:editId="589B9DDA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743200" cy="0"/>
                <wp:effectExtent l="0" t="0" r="0" b="190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1A949" id="Line 1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+gJwIAAE0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503A988" wp14:editId="588BB17A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244474</wp:posOffset>
                </wp:positionV>
                <wp:extent cx="2592070" cy="0"/>
                <wp:effectExtent l="0" t="0" r="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BB311" id="Line 1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BWJwIAAE0EAAAOAAAAZHJzL2Uyb0RvYy54bWysVE2P2jAQvVfqf7B8h3w0s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8535D9" w:rsidRPr="005B6493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="00746A77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86ECF">
        <w:rPr>
          <w:rFonts w:ascii="TH SarabunPSK" w:hAnsi="TH SarabunPSK" w:cs="TH SarabunPSK" w:hint="cs"/>
          <w:sz w:val="32"/>
          <w:szCs w:val="32"/>
          <w:cs/>
        </w:rPr>
        <w:t>อว.0654.04(01)/</w:t>
      </w:r>
      <w:proofErr w:type="spellStart"/>
      <w:r w:rsidR="00286ECF">
        <w:rPr>
          <w:rFonts w:ascii="TH SarabunPSK" w:hAnsi="TH SarabunPSK" w:cs="TH SarabunPSK" w:hint="cs"/>
          <w:sz w:val="32"/>
          <w:szCs w:val="32"/>
          <w:cs/>
        </w:rPr>
        <w:t>คพ</w:t>
      </w:r>
      <w:proofErr w:type="spellEnd"/>
      <w:r w:rsidR="00B537C7">
        <w:rPr>
          <w:rFonts w:ascii="TH SarabunPSK" w:hAnsi="TH SarabunPSK" w:cs="TH SarabunPSK"/>
          <w:sz w:val="32"/>
          <w:szCs w:val="32"/>
        </w:rPr>
        <w:t>.</w:t>
      </w:r>
      <w:r w:rsidR="008535D9" w:rsidRPr="005B6493">
        <w:rPr>
          <w:rFonts w:ascii="TH Sarabun New" w:hAnsi="TH Sarabun New" w:cs="TH Sarabun New"/>
          <w:b/>
          <w:bCs/>
          <w:sz w:val="38"/>
          <w:szCs w:val="38"/>
          <w:cs/>
        </w:rPr>
        <w:tab/>
      </w:r>
      <w:r w:rsidR="008535D9" w:rsidRPr="005B6493">
        <w:rPr>
          <w:rFonts w:ascii="TH Sarabun New" w:hAnsi="TH Sarabun New" w:cs="TH Sarabun New"/>
          <w:b/>
          <w:bCs/>
          <w:sz w:val="40"/>
          <w:szCs w:val="40"/>
          <w:cs/>
        </w:rPr>
        <w:t>วันที่</w:t>
      </w:r>
      <w:r w:rsidR="007617D6" w:rsidRPr="005B649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0128D7">
        <w:rPr>
          <w:rFonts w:ascii="TH Sarabun New" w:hAnsi="TH Sarabun New" w:cs="TH Sarabun New" w:hint="cs"/>
          <w:sz w:val="32"/>
          <w:szCs w:val="32"/>
          <w:cs/>
        </w:rPr>
        <w:t>2</w:t>
      </w:r>
      <w:r w:rsidR="00B537C7">
        <w:rPr>
          <w:rFonts w:ascii="TH Sarabun New" w:hAnsi="TH Sarabun New" w:cs="TH Sarabun New"/>
          <w:sz w:val="32"/>
          <w:szCs w:val="32"/>
        </w:rPr>
        <w:t>1</w:t>
      </w:r>
      <w:r w:rsidR="00851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537C7">
        <w:rPr>
          <w:rFonts w:ascii="TH Sarabun New" w:hAnsi="TH Sarabun New" w:cs="TH Sarabun New" w:hint="cs"/>
          <w:sz w:val="32"/>
          <w:szCs w:val="32"/>
          <w:cs/>
        </w:rPr>
        <w:t>สิงหาคม</w:t>
      </w:r>
      <w:r w:rsidR="00286ECF">
        <w:rPr>
          <w:rFonts w:ascii="TH SarabunPSK" w:hAnsi="TH SarabunPSK" w:cs="TH SarabunPSK" w:hint="cs"/>
          <w:sz w:val="32"/>
          <w:szCs w:val="32"/>
          <w:cs/>
        </w:rPr>
        <w:t xml:space="preserve"> 256</w:t>
      </w:r>
      <w:r w:rsidR="000128D7">
        <w:rPr>
          <w:rFonts w:ascii="TH SarabunPSK" w:hAnsi="TH SarabunPSK" w:cs="TH SarabunPSK" w:hint="cs"/>
          <w:sz w:val="32"/>
          <w:szCs w:val="32"/>
          <w:cs/>
        </w:rPr>
        <w:t>8</w:t>
      </w:r>
      <w:r w:rsidR="00746A77" w:rsidRPr="009C1A57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14:paraId="07AA85D2" w14:textId="24B5A052" w:rsidR="001E0A1E" w:rsidRPr="00962CB1" w:rsidRDefault="004C0610" w:rsidP="0050597A">
      <w:pPr>
        <w:pStyle w:val="Style2"/>
        <w:ind w:left="709" w:hanging="709"/>
        <w:jc w:val="thaiDistribute"/>
        <w:rPr>
          <w:rFonts w:ascii="TH SarabunPSK" w:hAnsi="TH SarabunPSK" w:cs="TH SarabunPSK"/>
          <w:cs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022484D1" wp14:editId="4E08043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190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93ABE" id="Line 15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rq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HpCuuo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8535D9" w:rsidRPr="005B6493">
        <w:rPr>
          <w:b/>
          <w:bCs/>
          <w:sz w:val="40"/>
          <w:szCs w:val="40"/>
          <w:cs/>
        </w:rPr>
        <w:t>เรื่อง</w:t>
      </w:r>
      <w:r w:rsidR="007617D6" w:rsidRPr="005B6493">
        <w:rPr>
          <w:cs/>
        </w:rPr>
        <w:t xml:space="preserve"> </w:t>
      </w:r>
      <w:r w:rsidR="00676D41">
        <w:rPr>
          <w:rFonts w:hint="cs"/>
          <w:cs/>
        </w:rPr>
        <w:t xml:space="preserve"> </w:t>
      </w:r>
      <w:r w:rsidR="00746A77">
        <w:rPr>
          <w:rFonts w:hint="cs"/>
          <w:sz w:val="30"/>
          <w:szCs w:val="30"/>
          <w:cs/>
        </w:rPr>
        <w:t xml:space="preserve"> </w:t>
      </w:r>
      <w:r w:rsidR="001336C1" w:rsidRPr="00962CB1">
        <w:rPr>
          <w:rFonts w:ascii="TH SarabunPSK" w:hAnsi="TH SarabunPSK" w:cs="TH SarabunPSK"/>
          <w:cs/>
        </w:rPr>
        <w:t>ขอ</w:t>
      </w:r>
      <w:r w:rsidR="00407E63">
        <w:rPr>
          <w:rFonts w:ascii="TH SarabunPSK" w:hAnsi="TH SarabunPSK" w:cs="TH SarabunPSK"/>
          <w:cs/>
        </w:rPr>
        <w:t>อนุมัติ</w:t>
      </w:r>
      <w:r w:rsidR="00B537C7">
        <w:rPr>
          <w:rFonts w:ascii="TH SarabunPSK" w:hAnsi="TH SarabunPSK" w:cs="TH SarabunPSK" w:hint="cs"/>
          <w:cs/>
        </w:rPr>
        <w:t xml:space="preserve">งบประมาณเพื่อเรียนออนไลน์เรื่อง </w:t>
      </w:r>
      <w:r w:rsidR="00B537C7">
        <w:rPr>
          <w:rFonts w:ascii="TH SarabunPSK" w:hAnsi="TH SarabunPSK" w:cs="TH SarabunPSK"/>
        </w:rPr>
        <w:t>n8n Automation</w:t>
      </w:r>
      <w:r w:rsidR="00286ECF">
        <w:rPr>
          <w:rFonts w:ascii="TH SarabunPSK" w:hAnsi="TH SarabunPSK" w:cs="TH SarabunPSK" w:hint="cs"/>
          <w:cs/>
        </w:rPr>
        <w:t xml:space="preserve"> </w:t>
      </w:r>
    </w:p>
    <w:p w14:paraId="33DC7C18" w14:textId="55DFDF4E" w:rsidR="00C87E7C" w:rsidRPr="00F11E56" w:rsidRDefault="00C87E7C" w:rsidP="00EE7E26">
      <w:pPr>
        <w:tabs>
          <w:tab w:val="left" w:pos="9000"/>
        </w:tabs>
        <w:ind w:left="630" w:hanging="630"/>
        <w:jc w:val="thaiDistribute"/>
        <w:rPr>
          <w:rFonts w:ascii="TH SarabunPSK" w:hAnsi="TH SarabunPSK" w:cs="TH SarabunPSK"/>
          <w:spacing w:val="-8"/>
          <w:sz w:val="32"/>
          <w:szCs w:val="32"/>
          <w:cs/>
        </w:rPr>
      </w:pPr>
      <w:r w:rsidRPr="00962CB1">
        <w:rPr>
          <w:rFonts w:ascii="TH SarabunPSK" w:hAnsi="TH SarabunPSK" w:cs="TH SarabunPSK"/>
          <w:sz w:val="32"/>
          <w:szCs w:val="32"/>
          <w:cs/>
        </w:rPr>
        <w:t>เรียน</w:t>
      </w:r>
      <w:r w:rsidR="001E0A1E" w:rsidRPr="00962CB1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EE7E26" w:rsidRPr="00EE7E26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ผู้อำนวยการสำนักงานบริหาร มทร.ล้านนา เชียงราย ผ่าน ผอ.กบ</w:t>
      </w:r>
      <w:r w:rsidR="009C70FB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.</w:t>
      </w:r>
      <w:r w:rsidR="00EE7E26" w:rsidRPr="00EE7E26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ช. </w:t>
      </w:r>
      <w:r w:rsidR="00286ECF" w:rsidRPr="00EE7E26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>รองคณบดี</w:t>
      </w:r>
      <w:r w:rsidR="00F17A7D" w:rsidRPr="00EE7E26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 </w:t>
      </w:r>
      <w:r w:rsidR="00F111DE" w:rsidRPr="00EE7E26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ผ่าน </w:t>
      </w:r>
      <w:r w:rsidR="000B30CC" w:rsidRPr="00EE7E26">
        <w:rPr>
          <w:rFonts w:ascii="TH SarabunPSK" w:hAnsi="TH SarabunPSK" w:cs="TH SarabunPSK" w:hint="cs"/>
          <w:color w:val="000000" w:themeColor="text1"/>
          <w:spacing w:val="-6"/>
          <w:sz w:val="32"/>
          <w:szCs w:val="32"/>
          <w:cs/>
        </w:rPr>
        <w:t xml:space="preserve">หัวหน้าสาขา </w:t>
      </w:r>
    </w:p>
    <w:p w14:paraId="1298C976" w14:textId="310A592C" w:rsidR="00A609FF" w:rsidRDefault="001701C0" w:rsidP="009C70FB">
      <w:pPr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962CB1">
        <w:rPr>
          <w:rFonts w:ascii="TH SarabunPSK" w:hAnsi="TH SarabunPSK" w:cs="TH SarabunPSK"/>
          <w:sz w:val="32"/>
          <w:szCs w:val="32"/>
          <w:cs/>
        </w:rPr>
        <w:tab/>
      </w:r>
      <w:r w:rsidRPr="00962CB1">
        <w:rPr>
          <w:rStyle w:val="apple-converted-space"/>
          <w:rFonts w:ascii="TH SarabunPSK" w:hAnsi="TH SarabunPSK" w:cs="TH SarabunPSK"/>
          <w:color w:val="2F2E2E"/>
          <w:sz w:val="32"/>
          <w:szCs w:val="32"/>
        </w:rPr>
        <w:t> </w:t>
      </w:r>
      <w:r w:rsidR="00AC222F" w:rsidRPr="00962CB1">
        <w:rPr>
          <w:rStyle w:val="apple-converted-space"/>
          <w:rFonts w:ascii="TH SarabunPSK" w:hAnsi="TH SarabunPSK" w:cs="TH SarabunPSK"/>
          <w:color w:val="2F2E2E"/>
          <w:sz w:val="32"/>
          <w:szCs w:val="32"/>
          <w:cs/>
        </w:rPr>
        <w:tab/>
      </w:r>
      <w:r w:rsidR="00B537C7" w:rsidRPr="00BE4037">
        <w:rPr>
          <w:rFonts w:ascii="TH SarabunPSK" w:hAnsi="TH SarabunPSK" w:cs="TH SarabunPSK" w:hint="cs"/>
          <w:sz w:val="32"/>
          <w:szCs w:val="32"/>
          <w:cs/>
        </w:rPr>
        <w:t xml:space="preserve">เนื่องด้วย </w:t>
      </w:r>
      <w:r w:rsidR="00B537C7" w:rsidRPr="00BE4037">
        <w:rPr>
          <w:rFonts w:ascii="TH SarabunPSK" w:hAnsi="TH SarabunPSK" w:cs="TH SarabunPSK" w:hint="cs"/>
          <w:sz w:val="32"/>
          <w:szCs w:val="32"/>
        </w:rPr>
        <w:t xml:space="preserve">n8n </w:t>
      </w:r>
      <w:r w:rsidR="00B537C7" w:rsidRPr="00BE4037">
        <w:rPr>
          <w:rFonts w:ascii="TH SarabunPSK" w:hAnsi="TH SarabunPSK" w:cs="TH SarabunPSK" w:hint="cs"/>
          <w:sz w:val="32"/>
          <w:szCs w:val="32"/>
          <w:cs/>
        </w:rPr>
        <w:t>เป็นเครื่องมือ</w:t>
      </w:r>
      <w:r w:rsidR="00B537C7" w:rsidRPr="00BE4037">
        <w:rPr>
          <w:rFonts w:ascii="TH SarabunPSK" w:hAnsi="TH SarabunPSK" w:cs="TH SarabunPSK" w:hint="cs"/>
          <w:color w:val="000000"/>
          <w:sz w:val="32"/>
          <w:szCs w:val="32"/>
          <w:cs/>
        </w:rPr>
        <w:t>อัตโนมัติที่ใช้เชื่อมโยงระบบ แอปพลิเคชัน และบริการต่าง ๆ เข้าด้วยกัน</w:t>
      </w:r>
      <w:r w:rsidR="00B537C7" w:rsidRPr="00BE4037">
        <w:rPr>
          <w:rFonts w:ascii="TH SarabunPSK" w:hAnsi="TH SarabunPSK" w:cs="TH SarabunPSK" w:hint="cs"/>
          <w:sz w:val="32"/>
          <w:szCs w:val="32"/>
          <w:cs/>
        </w:rPr>
        <w:t>ที่มีประสิทธิภาพสูง</w:t>
      </w:r>
      <w:r w:rsidR="009C70FB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  <w:cs/>
        </w:rPr>
        <w:t>สามารถทำงานได้หลายด้าน เช่น งานด้าน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</w:rPr>
        <w:t> Software Development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งานด้าน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</w:rPr>
        <w:t> Database &amp; Data Engineering</w:t>
      </w:r>
      <w:r w:rsidR="00BE4037" w:rsidRPr="00BE40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  <w:cs/>
        </w:rPr>
        <w:t>งานด้าน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</w:rPr>
        <w:t> System Administration &amp; DevOps</w:t>
      </w:r>
      <w:r w:rsidR="00BE4037" w:rsidRPr="00BE40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9FF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  <w:cs/>
        </w:rPr>
        <w:t>งานด้าน</w:t>
      </w:r>
      <w:r w:rsidR="00BE4037" w:rsidRPr="00BE4037">
        <w:rPr>
          <w:rFonts w:ascii="TH SarabunPSK" w:hAnsi="TH SarabunPSK" w:cs="TH SarabunPSK" w:hint="cs"/>
          <w:color w:val="000000"/>
          <w:sz w:val="32"/>
          <w:szCs w:val="32"/>
        </w:rPr>
        <w:t> AI / Data Science</w:t>
      </w:r>
    </w:p>
    <w:p w14:paraId="10C469A4" w14:textId="370DAAAB" w:rsidR="0020625B" w:rsidRDefault="00BE4037" w:rsidP="009C70FB">
      <w:pPr>
        <w:spacing w:before="120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E4037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เพื่อเป็นการเพิ่มพูนความรู้ด้าน</w:t>
      </w:r>
      <w:r w:rsidRPr="00BE4037">
        <w:rPr>
          <w:rFonts w:ascii="TH SarabunPSK" w:hAnsi="TH SarabunPSK" w:cs="TH SarabunPSK" w:hint="cs"/>
          <w:color w:val="000000"/>
          <w:sz w:val="32"/>
          <w:szCs w:val="32"/>
          <w:cs/>
        </w:rPr>
        <w:t>การบูรณาการระบบและการทำงานอัตโนมัติ (</w:t>
      </w:r>
      <w:r w:rsidRPr="00BE4037">
        <w:rPr>
          <w:rFonts w:ascii="TH SarabunPSK" w:hAnsi="TH SarabunPSK" w:cs="TH SarabunPSK" w:hint="cs"/>
          <w:color w:val="000000"/>
          <w:sz w:val="32"/>
          <w:szCs w:val="32"/>
        </w:rPr>
        <w:t>System Integration &amp; Automation)</w:t>
      </w:r>
      <w:r w:rsidRPr="00BE403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ซึ่งเป็นทักษะสำคัญมากในงานสายคอมพิวเตอร์ยุคใหม่</w:t>
      </w:r>
      <w:r w:rsidRPr="00BE40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ข้า</w:t>
      </w:r>
      <w:r w:rsidR="009C70F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เจ้า</w:t>
      </w:r>
      <w:r w:rsidR="0057774E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2252A4">
        <w:rPr>
          <w:rFonts w:ascii="TH SarabunPSK" w:hAnsi="TH SarabunPSK" w:cs="TH SarabunPSK" w:hint="cs"/>
          <w:sz w:val="32"/>
          <w:szCs w:val="32"/>
          <w:cs/>
        </w:rPr>
        <w:t>กัมปนาท สุทธิจิระพันธ์</w:t>
      </w:r>
      <w:r w:rsidR="00184A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Hlk187364432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อาจารย์คณะวิศวกรรมศาสตร์ จึงขออนุมัติงบประมาณเพื่อเรียนออนไลน์ เรื่อง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n8n Automation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ระหว่างวันที่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9C70F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9C70F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30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กันยายน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2568 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>เพื่อพัฒนาตนเอง</w:t>
      </w:r>
      <w:r w:rsidR="00EB10D5">
        <w:rPr>
          <w:rFonts w:ascii="TH SarabunPSK" w:hAnsi="TH SarabunPSK" w:cs="TH SarabunPSK" w:hint="cs"/>
          <w:sz w:val="32"/>
          <w:szCs w:val="32"/>
          <w:cs/>
        </w:rPr>
        <w:t xml:space="preserve">และนำความรู้ที่ได้ไปถ่ายทอดให้กับนักศึกษาหลักสูตร </w:t>
      </w:r>
      <w:proofErr w:type="spellStart"/>
      <w:r w:rsidR="00EB10D5">
        <w:rPr>
          <w:rFonts w:ascii="TH SarabunPSK" w:hAnsi="TH SarabunPSK" w:cs="TH SarabunPSK" w:hint="cs"/>
          <w:sz w:val="32"/>
          <w:szCs w:val="32"/>
          <w:cs/>
        </w:rPr>
        <w:t>วศ</w:t>
      </w:r>
      <w:proofErr w:type="spellEnd"/>
      <w:r w:rsidR="00EB10D5">
        <w:rPr>
          <w:rFonts w:ascii="TH SarabunPSK" w:hAnsi="TH SarabunPSK" w:cs="TH SarabunPSK"/>
          <w:sz w:val="32"/>
          <w:szCs w:val="32"/>
        </w:rPr>
        <w:t>.</w:t>
      </w:r>
      <w:r w:rsidR="00EB10D5">
        <w:rPr>
          <w:rFonts w:ascii="TH SarabunPSK" w:hAnsi="TH SarabunPSK" w:cs="TH SarabunPSK" w:hint="cs"/>
          <w:sz w:val="32"/>
          <w:szCs w:val="32"/>
          <w:cs/>
        </w:rPr>
        <w:t>บ</w:t>
      </w:r>
      <w:r w:rsidR="00EB10D5">
        <w:rPr>
          <w:rFonts w:ascii="TH SarabunPSK" w:hAnsi="TH SarabunPSK" w:cs="TH SarabunPSK"/>
          <w:sz w:val="32"/>
          <w:szCs w:val="32"/>
        </w:rPr>
        <w:t>.</w:t>
      </w:r>
      <w:r w:rsidR="00EB10D5">
        <w:rPr>
          <w:rFonts w:ascii="TH SarabunPSK" w:hAnsi="TH SarabunPSK" w:cs="TH SarabunPSK" w:hint="cs"/>
          <w:sz w:val="32"/>
          <w:szCs w:val="32"/>
          <w:cs/>
        </w:rPr>
        <w:t xml:space="preserve">คอมพิวเตอร์ต่อไป โดยขออนุมัติเบิกค่าใช้จ่ายจากงบพัฒนาบุคลากรคณะวิศวกรรมศาสตร์ ประจำปีงบประมาณ </w:t>
      </w:r>
      <w:r w:rsidR="00EB10D5">
        <w:rPr>
          <w:rFonts w:ascii="TH SarabunPSK" w:hAnsi="TH SarabunPSK" w:cs="TH SarabunPSK"/>
          <w:sz w:val="32"/>
          <w:szCs w:val="32"/>
        </w:rPr>
        <w:t xml:space="preserve">2568 </w:t>
      </w:r>
      <w:r w:rsidR="00EB10D5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EB10D5">
        <w:rPr>
          <w:rFonts w:ascii="TH SarabunPSK" w:hAnsi="TH SarabunPSK" w:cs="TH SarabunPSK"/>
          <w:sz w:val="32"/>
          <w:szCs w:val="32"/>
        </w:rPr>
        <w:t xml:space="preserve">2,590 </w:t>
      </w:r>
      <w:r w:rsidR="00EB10D5">
        <w:rPr>
          <w:rFonts w:ascii="TH SarabunPSK" w:hAnsi="TH SarabunPSK" w:cs="TH SarabunPSK" w:hint="cs"/>
          <w:sz w:val="32"/>
          <w:szCs w:val="32"/>
          <w:cs/>
        </w:rPr>
        <w:t>บาท</w:t>
      </w:r>
      <w:r w:rsidR="009C70FB">
        <w:rPr>
          <w:rFonts w:ascii="TH SarabunPSK" w:hAnsi="TH SarabunPSK" w:cs="TH SarabunPSK" w:hint="cs"/>
          <w:sz w:val="32"/>
          <w:szCs w:val="32"/>
          <w:cs/>
        </w:rPr>
        <w:t xml:space="preserve"> (สองพันห้าร้อยเก้าสิบบาทถ้วน)</w:t>
      </w:r>
    </w:p>
    <w:p w14:paraId="39E7DD3A" w14:textId="4ED44A78" w:rsidR="00C87E7C" w:rsidRPr="00962CB1" w:rsidRDefault="002562B3" w:rsidP="00307A49">
      <w:pPr>
        <w:spacing w:before="1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62CB1">
        <w:rPr>
          <w:rFonts w:ascii="TH SarabunPSK" w:hAnsi="TH SarabunPSK" w:cs="TH SarabunPSK"/>
          <w:sz w:val="32"/>
          <w:szCs w:val="32"/>
          <w:cs/>
        </w:rPr>
        <w:tab/>
      </w:r>
      <w:r w:rsidRPr="00962CB1">
        <w:rPr>
          <w:rFonts w:ascii="TH SarabunPSK" w:hAnsi="TH SarabunPSK" w:cs="TH SarabunPSK"/>
          <w:sz w:val="32"/>
          <w:szCs w:val="32"/>
          <w:cs/>
        </w:rPr>
        <w:tab/>
      </w:r>
      <w:r w:rsidR="00307A49" w:rsidRPr="00962CB1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 w:rsidR="00E424AC" w:rsidRPr="00962CB1">
        <w:rPr>
          <w:rFonts w:ascii="TH SarabunPSK" w:hAnsi="TH SarabunPSK" w:cs="TH SarabunPSK"/>
          <w:sz w:val="32"/>
          <w:szCs w:val="32"/>
          <w:cs/>
        </w:rPr>
        <w:t>โปรดพิจารณ</w:t>
      </w:r>
      <w:r w:rsidR="009C70FB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29D4846D" w14:textId="1515DC0F" w:rsidR="00C16A4F" w:rsidRDefault="00C16A4F" w:rsidP="006F2FB1">
      <w:pPr>
        <w:rPr>
          <w:rFonts w:ascii="TH SarabunPSK" w:hAnsi="TH SarabunPSK" w:cs="TH SarabunPSK"/>
          <w:sz w:val="32"/>
          <w:szCs w:val="32"/>
        </w:rPr>
      </w:pPr>
    </w:p>
    <w:p w14:paraId="02A7F256" w14:textId="77777777" w:rsidR="005827B8" w:rsidRPr="00962CB1" w:rsidRDefault="005827B8" w:rsidP="006F2FB1">
      <w:pPr>
        <w:rPr>
          <w:rFonts w:ascii="TH SarabunPSK" w:hAnsi="TH SarabunPSK" w:cs="TH SarabunPSK"/>
          <w:sz w:val="32"/>
          <w:szCs w:val="32"/>
        </w:rPr>
      </w:pPr>
    </w:p>
    <w:p w14:paraId="58E90FCE" w14:textId="4193B957" w:rsidR="00C87E7C" w:rsidRPr="00962CB1" w:rsidRDefault="00567116" w:rsidP="00A60D81">
      <w:pPr>
        <w:ind w:firstLine="141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E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010333F" w14:textId="5C829E84" w:rsidR="00746A77" w:rsidRDefault="00746A77" w:rsidP="00746A77">
      <w:pPr>
        <w:tabs>
          <w:tab w:val="left" w:pos="4536"/>
        </w:tabs>
        <w:ind w:firstLine="1412"/>
        <w:jc w:val="center"/>
        <w:rPr>
          <w:rFonts w:ascii="TH SarabunPSK" w:hAnsi="TH SarabunPSK" w:cs="TH SarabunPSK"/>
          <w:sz w:val="32"/>
          <w:szCs w:val="32"/>
        </w:rPr>
      </w:pPr>
      <w:r w:rsidRPr="00962CB1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F111DE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EA4E03">
        <w:rPr>
          <w:rFonts w:ascii="TH SarabunPSK" w:hAnsi="TH SarabunPSK" w:cs="TH SarabunPSK" w:hint="cs"/>
          <w:sz w:val="32"/>
          <w:szCs w:val="32"/>
          <w:cs/>
        </w:rPr>
        <w:t>(</w:t>
      </w:r>
      <w:r w:rsidR="00A609FF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2252A4">
        <w:rPr>
          <w:rFonts w:ascii="TH SarabunPSK" w:hAnsi="TH SarabunPSK" w:cs="TH SarabunPSK" w:hint="cs"/>
          <w:sz w:val="32"/>
          <w:szCs w:val="32"/>
          <w:cs/>
        </w:rPr>
        <w:t>กัมปนาท สุทธิจิระพันธ์</w:t>
      </w:r>
      <w:r w:rsidRPr="00962CB1">
        <w:rPr>
          <w:rFonts w:ascii="TH SarabunPSK" w:hAnsi="TH SarabunPSK" w:cs="TH SarabunPSK"/>
          <w:sz w:val="32"/>
          <w:szCs w:val="32"/>
          <w:cs/>
        </w:rPr>
        <w:t>)</w:t>
      </w:r>
    </w:p>
    <w:p w14:paraId="088AB076" w14:textId="711408A7" w:rsidR="00FB3EF2" w:rsidRDefault="00286ECF" w:rsidP="00DD5EA2">
      <w:pPr>
        <w:tabs>
          <w:tab w:val="left" w:pos="4536"/>
        </w:tabs>
        <w:ind w:firstLine="1412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11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9FF">
        <w:rPr>
          <w:rFonts w:ascii="TH SarabunPSK" w:hAnsi="TH SarabunPSK" w:cs="TH SarabunPSK" w:hint="cs"/>
          <w:sz w:val="32"/>
          <w:szCs w:val="32"/>
          <w:cs/>
        </w:rPr>
        <w:t>อาจารย์ประจำหลักสูตรวิศวกรรมคอมพิวเตอร์</w:t>
      </w:r>
    </w:p>
    <w:p w14:paraId="263D0181" w14:textId="77777777" w:rsidR="00A77260" w:rsidRDefault="00A77260" w:rsidP="00FB40D4">
      <w:pPr>
        <w:tabs>
          <w:tab w:val="left" w:pos="4536"/>
        </w:tabs>
        <w:rPr>
          <w:rFonts w:ascii="TH SarabunPSK" w:hAnsi="TH SarabunPSK" w:cs="TH SarabunPSK"/>
          <w:sz w:val="32"/>
          <w:szCs w:val="32"/>
        </w:rPr>
      </w:pPr>
    </w:p>
    <w:p w14:paraId="2F9B73E5" w14:textId="77777777" w:rsidR="00A609FF" w:rsidRDefault="00A609FF" w:rsidP="00FB40D4">
      <w:pPr>
        <w:tabs>
          <w:tab w:val="left" w:pos="4536"/>
        </w:tabs>
        <w:rPr>
          <w:rFonts w:ascii="TH SarabunPSK" w:hAnsi="TH SarabunPSK" w:cs="TH SarabunPSK"/>
          <w:sz w:val="32"/>
          <w:szCs w:val="32"/>
        </w:rPr>
      </w:pPr>
    </w:p>
    <w:p w14:paraId="6C3F3D52" w14:textId="77777777" w:rsidR="00A609FF" w:rsidRDefault="00A609FF" w:rsidP="00FB40D4">
      <w:pPr>
        <w:tabs>
          <w:tab w:val="left" w:pos="4536"/>
        </w:tabs>
        <w:rPr>
          <w:rFonts w:ascii="TH SarabunPSK" w:hAnsi="TH SarabunPSK" w:cs="TH SarabunPSK"/>
          <w:sz w:val="32"/>
          <w:szCs w:val="32"/>
        </w:rPr>
      </w:pPr>
    </w:p>
    <w:p w14:paraId="2AE55BE2" w14:textId="62E71708" w:rsidR="0060139E" w:rsidRDefault="0060139E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566B84F7" w14:textId="75D8E99E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1D875633" w14:textId="6C02A97B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3D2CD469" w14:textId="7BDD9C61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7FC52614" w14:textId="4952BC62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0611E3D5" w14:textId="775E08E4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6D87FA9A" w14:textId="14A5D5D1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39086DBF" w14:textId="1367026B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71D48807" w14:textId="57FEC1E3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63610485" w14:textId="1BF7411A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778953AA" w14:textId="77777777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4355CC19" w14:textId="0C3E7426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noProof/>
          <w:sz w:val="32"/>
          <w:szCs w:val="32"/>
        </w:rPr>
        <w:drawing>
          <wp:inline distT="0" distB="0" distL="0" distR="0" wp14:anchorId="7C91CCDC" wp14:editId="5D63C80F">
            <wp:extent cx="5760085" cy="5800090"/>
            <wp:effectExtent l="0" t="0" r="5715" b="38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ภาพถ่ายหน้าจอ 2568-08-21 เวลา 14.17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CF3" w14:textId="7DE9534C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7B2D8EDB" w14:textId="7515BA56" w:rsidR="00A609FF" w:rsidRDefault="00A609FF" w:rsidP="00A86D37">
      <w:pPr>
        <w:tabs>
          <w:tab w:val="left" w:pos="4536"/>
        </w:tabs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5D9A719F" wp14:editId="0905CEAF">
            <wp:extent cx="4941651" cy="2765821"/>
            <wp:effectExtent l="0" t="0" r="0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ภาพถ่ายหน้าจอ 2568-08-21 เวลา 14.18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14" cy="27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6AF" w14:textId="3ED6D4F5" w:rsidR="00A609FF" w:rsidRDefault="00A609FF" w:rsidP="00A86D37">
      <w:pPr>
        <w:tabs>
          <w:tab w:val="left" w:pos="4536"/>
        </w:tabs>
        <w:rPr>
          <w:rFonts w:ascii="TH SarabunPSK" w:hAnsi="TH SarabunPSK" w:cs="TH SarabunPSK"/>
          <w:sz w:val="32"/>
          <w:szCs w:val="32"/>
        </w:rPr>
      </w:pPr>
    </w:p>
    <w:p w14:paraId="52B49C7C" w14:textId="266CD894" w:rsidR="00A609FF" w:rsidRDefault="00A609FF" w:rsidP="00A86D37">
      <w:pPr>
        <w:tabs>
          <w:tab w:val="left" w:pos="4536"/>
        </w:tabs>
        <w:rPr>
          <w:rFonts w:ascii="TH SarabunPSK" w:hAnsi="TH SarabunPSK" w:cs="TH SarabunPSK"/>
          <w:sz w:val="32"/>
          <w:szCs w:val="32"/>
        </w:rPr>
      </w:pPr>
    </w:p>
    <w:p w14:paraId="38BD6A8D" w14:textId="6B6E6715" w:rsidR="00A609FF" w:rsidRDefault="00A609FF" w:rsidP="00A86D37">
      <w:pPr>
        <w:tabs>
          <w:tab w:val="left" w:pos="453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757CAE" wp14:editId="4AACF4B0">
            <wp:extent cx="5334311" cy="3482502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ภาพถ่ายหน้าจอ 2568-08-21 เวลา 14.19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630" cy="34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F14B" w14:textId="4F8EC8A6" w:rsidR="00A609FF" w:rsidRDefault="00A609FF" w:rsidP="00A86D37">
      <w:pPr>
        <w:tabs>
          <w:tab w:val="left" w:pos="4536"/>
        </w:tabs>
        <w:rPr>
          <w:rFonts w:ascii="TH SarabunPSK" w:hAnsi="TH SarabunPSK" w:cs="TH SarabunPSK"/>
          <w:sz w:val="32"/>
          <w:szCs w:val="32"/>
        </w:rPr>
      </w:pPr>
    </w:p>
    <w:p w14:paraId="33B472A1" w14:textId="1FF24079" w:rsidR="00A609FF" w:rsidRDefault="00A609FF" w:rsidP="00A86D37">
      <w:pPr>
        <w:tabs>
          <w:tab w:val="left" w:pos="453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w:drawing>
          <wp:inline distT="0" distB="0" distL="0" distR="0" wp14:anchorId="72818455" wp14:editId="54344A1B">
            <wp:extent cx="5136204" cy="4744944"/>
            <wp:effectExtent l="0" t="0" r="0" b="508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ภาพถ่ายหน้าจอ 2568-08-21 เวลา 14.19.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82" cy="47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E92" w14:textId="77777777" w:rsidR="00140313" w:rsidRPr="001D5CA7" w:rsidRDefault="00140313" w:rsidP="00A86D37">
      <w:pPr>
        <w:tabs>
          <w:tab w:val="left" w:pos="4536"/>
        </w:tabs>
        <w:rPr>
          <w:rFonts w:ascii="TH SarabunPSK" w:hAnsi="TH SarabunPSK" w:cs="TH SarabunPSK"/>
          <w:sz w:val="32"/>
          <w:szCs w:val="32"/>
          <w:cs/>
        </w:rPr>
      </w:pPr>
    </w:p>
    <w:sectPr w:rsidR="00140313" w:rsidRPr="001D5CA7" w:rsidSect="00A77260">
      <w:headerReference w:type="even" r:id="rId13"/>
      <w:pgSz w:w="11906" w:h="16838" w:code="9"/>
      <w:pgMar w:top="851" w:right="1134" w:bottom="1134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7FFD8" w14:textId="77777777" w:rsidR="007709A7" w:rsidRDefault="007709A7">
      <w:r>
        <w:separator/>
      </w:r>
    </w:p>
  </w:endnote>
  <w:endnote w:type="continuationSeparator" w:id="0">
    <w:p w14:paraId="560CE586" w14:textId="77777777" w:rsidR="007709A7" w:rsidRDefault="0077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434CE" w14:textId="77777777" w:rsidR="007709A7" w:rsidRDefault="007709A7">
      <w:r>
        <w:separator/>
      </w:r>
    </w:p>
  </w:footnote>
  <w:footnote w:type="continuationSeparator" w:id="0">
    <w:p w14:paraId="4A8EDF8B" w14:textId="77777777" w:rsidR="007709A7" w:rsidRDefault="0077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4A7F8" w14:textId="77777777" w:rsidR="005B6493" w:rsidRDefault="005B6493" w:rsidP="00D6626B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6A1CBFA4" w14:textId="77777777" w:rsidR="005B6493" w:rsidRDefault="005B64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634"/>
    <w:multiLevelType w:val="hybridMultilevel"/>
    <w:tmpl w:val="A2E82B50"/>
    <w:lvl w:ilvl="0" w:tplc="87F668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2BC78CC"/>
    <w:multiLevelType w:val="multilevel"/>
    <w:tmpl w:val="FDC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612D"/>
    <w:multiLevelType w:val="hybridMultilevel"/>
    <w:tmpl w:val="FB7A01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76C5E4F"/>
    <w:multiLevelType w:val="hybridMultilevel"/>
    <w:tmpl w:val="FE48CA62"/>
    <w:lvl w:ilvl="0" w:tplc="AC7825A4">
      <w:start w:val="1"/>
      <w:numFmt w:val="decimal"/>
      <w:lvlText w:val="%1."/>
      <w:lvlJc w:val="left"/>
      <w:pPr>
        <w:ind w:left="1778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4B3448F8"/>
    <w:multiLevelType w:val="hybridMultilevel"/>
    <w:tmpl w:val="2B2449FC"/>
    <w:lvl w:ilvl="0" w:tplc="AC2EF1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C687090"/>
    <w:multiLevelType w:val="hybridMultilevel"/>
    <w:tmpl w:val="A28A20D0"/>
    <w:lvl w:ilvl="0" w:tplc="FA52CE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50947154"/>
    <w:multiLevelType w:val="hybridMultilevel"/>
    <w:tmpl w:val="D4D695F6"/>
    <w:lvl w:ilvl="0" w:tplc="DD9A02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58AE619F"/>
    <w:multiLevelType w:val="hybridMultilevel"/>
    <w:tmpl w:val="88FEEA0A"/>
    <w:lvl w:ilvl="0" w:tplc="7068DDC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604C1379"/>
    <w:multiLevelType w:val="hybridMultilevel"/>
    <w:tmpl w:val="C5643256"/>
    <w:lvl w:ilvl="0" w:tplc="7238509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67D51394"/>
    <w:multiLevelType w:val="hybridMultilevel"/>
    <w:tmpl w:val="6BAC1584"/>
    <w:lvl w:ilvl="0" w:tplc="B6DA505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741D55D3"/>
    <w:multiLevelType w:val="hybridMultilevel"/>
    <w:tmpl w:val="48A08F2A"/>
    <w:lvl w:ilvl="0" w:tplc="85349ADA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9545D1"/>
    <w:multiLevelType w:val="hybridMultilevel"/>
    <w:tmpl w:val="3D8C8624"/>
    <w:lvl w:ilvl="0" w:tplc="06C882AA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7AD20AD7"/>
    <w:multiLevelType w:val="hybridMultilevel"/>
    <w:tmpl w:val="96CA6192"/>
    <w:lvl w:ilvl="0" w:tplc="6B365DF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985818688">
    <w:abstractNumId w:val="2"/>
  </w:num>
  <w:num w:numId="2" w16cid:durableId="77942387">
    <w:abstractNumId w:val="12"/>
  </w:num>
  <w:num w:numId="3" w16cid:durableId="613055179">
    <w:abstractNumId w:val="5"/>
  </w:num>
  <w:num w:numId="4" w16cid:durableId="511186221">
    <w:abstractNumId w:val="11"/>
  </w:num>
  <w:num w:numId="5" w16cid:durableId="78450299">
    <w:abstractNumId w:val="4"/>
  </w:num>
  <w:num w:numId="6" w16cid:durableId="810827235">
    <w:abstractNumId w:val="9"/>
  </w:num>
  <w:num w:numId="7" w16cid:durableId="1097094921">
    <w:abstractNumId w:val="6"/>
  </w:num>
  <w:num w:numId="8" w16cid:durableId="320735158">
    <w:abstractNumId w:val="10"/>
  </w:num>
  <w:num w:numId="9" w16cid:durableId="308369948">
    <w:abstractNumId w:val="3"/>
  </w:num>
  <w:num w:numId="10" w16cid:durableId="1139345090">
    <w:abstractNumId w:val="8"/>
  </w:num>
  <w:num w:numId="11" w16cid:durableId="2016764482">
    <w:abstractNumId w:val="7"/>
  </w:num>
  <w:num w:numId="12" w16cid:durableId="1850875460">
    <w:abstractNumId w:val="0"/>
  </w:num>
  <w:num w:numId="13" w16cid:durableId="91439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91"/>
    <w:rsid w:val="000009B3"/>
    <w:rsid w:val="00007E9E"/>
    <w:rsid w:val="000128D7"/>
    <w:rsid w:val="00021C64"/>
    <w:rsid w:val="00022801"/>
    <w:rsid w:val="00022A6E"/>
    <w:rsid w:val="000244BF"/>
    <w:rsid w:val="00025672"/>
    <w:rsid w:val="000350E3"/>
    <w:rsid w:val="00041424"/>
    <w:rsid w:val="00042541"/>
    <w:rsid w:val="00053349"/>
    <w:rsid w:val="00055AAD"/>
    <w:rsid w:val="000612F8"/>
    <w:rsid w:val="000627CC"/>
    <w:rsid w:val="00065614"/>
    <w:rsid w:val="0006583D"/>
    <w:rsid w:val="00067E84"/>
    <w:rsid w:val="0008282E"/>
    <w:rsid w:val="0008625F"/>
    <w:rsid w:val="000B22AF"/>
    <w:rsid w:val="000B30CC"/>
    <w:rsid w:val="000C196C"/>
    <w:rsid w:val="000D4A2C"/>
    <w:rsid w:val="000D5F7C"/>
    <w:rsid w:val="000D658D"/>
    <w:rsid w:val="000E03B7"/>
    <w:rsid w:val="000E078D"/>
    <w:rsid w:val="000F1CB8"/>
    <w:rsid w:val="000F3CD9"/>
    <w:rsid w:val="00107DC9"/>
    <w:rsid w:val="001336C1"/>
    <w:rsid w:val="00140313"/>
    <w:rsid w:val="00151718"/>
    <w:rsid w:val="00152059"/>
    <w:rsid w:val="00152A99"/>
    <w:rsid w:val="00166FF0"/>
    <w:rsid w:val="001676DC"/>
    <w:rsid w:val="00167C29"/>
    <w:rsid w:val="001701C0"/>
    <w:rsid w:val="00177B84"/>
    <w:rsid w:val="00180DD2"/>
    <w:rsid w:val="00182BDD"/>
    <w:rsid w:val="00184ABF"/>
    <w:rsid w:val="00192F0B"/>
    <w:rsid w:val="001A6378"/>
    <w:rsid w:val="001B2112"/>
    <w:rsid w:val="001B2AC4"/>
    <w:rsid w:val="001B494C"/>
    <w:rsid w:val="001B572D"/>
    <w:rsid w:val="001B728F"/>
    <w:rsid w:val="001B78C0"/>
    <w:rsid w:val="001C1BB0"/>
    <w:rsid w:val="001C3EB7"/>
    <w:rsid w:val="001C51E5"/>
    <w:rsid w:val="001C5960"/>
    <w:rsid w:val="001D5CA7"/>
    <w:rsid w:val="001D7387"/>
    <w:rsid w:val="001E0A1E"/>
    <w:rsid w:val="001E4849"/>
    <w:rsid w:val="001E76FD"/>
    <w:rsid w:val="0020171A"/>
    <w:rsid w:val="0020625B"/>
    <w:rsid w:val="002135F3"/>
    <w:rsid w:val="00213C9E"/>
    <w:rsid w:val="0021706F"/>
    <w:rsid w:val="00222912"/>
    <w:rsid w:val="002252A4"/>
    <w:rsid w:val="00234405"/>
    <w:rsid w:val="00240A7E"/>
    <w:rsid w:val="002419DE"/>
    <w:rsid w:val="00255F0B"/>
    <w:rsid w:val="002562B3"/>
    <w:rsid w:val="00257DFB"/>
    <w:rsid w:val="00273D41"/>
    <w:rsid w:val="002747A4"/>
    <w:rsid w:val="00286ECF"/>
    <w:rsid w:val="00291A75"/>
    <w:rsid w:val="00293F97"/>
    <w:rsid w:val="002C36FA"/>
    <w:rsid w:val="002C3DFA"/>
    <w:rsid w:val="002C7A52"/>
    <w:rsid w:val="002D6CC3"/>
    <w:rsid w:val="002E11EC"/>
    <w:rsid w:val="002E1408"/>
    <w:rsid w:val="002E196A"/>
    <w:rsid w:val="002E1EB8"/>
    <w:rsid w:val="002E44D3"/>
    <w:rsid w:val="002E5401"/>
    <w:rsid w:val="002E5F6A"/>
    <w:rsid w:val="002E64D4"/>
    <w:rsid w:val="002E7094"/>
    <w:rsid w:val="002F55E6"/>
    <w:rsid w:val="00302718"/>
    <w:rsid w:val="00305843"/>
    <w:rsid w:val="00307A49"/>
    <w:rsid w:val="00316421"/>
    <w:rsid w:val="00317FED"/>
    <w:rsid w:val="00324450"/>
    <w:rsid w:val="00325C9B"/>
    <w:rsid w:val="00331982"/>
    <w:rsid w:val="003345EF"/>
    <w:rsid w:val="00335EDB"/>
    <w:rsid w:val="00347A16"/>
    <w:rsid w:val="0036065D"/>
    <w:rsid w:val="00361AF6"/>
    <w:rsid w:val="003806CA"/>
    <w:rsid w:val="00382358"/>
    <w:rsid w:val="00385369"/>
    <w:rsid w:val="00386721"/>
    <w:rsid w:val="0039190F"/>
    <w:rsid w:val="003A2D87"/>
    <w:rsid w:val="003A54DB"/>
    <w:rsid w:val="003B0B81"/>
    <w:rsid w:val="003B740F"/>
    <w:rsid w:val="003D6E22"/>
    <w:rsid w:val="003D7F67"/>
    <w:rsid w:val="003E1043"/>
    <w:rsid w:val="003E226B"/>
    <w:rsid w:val="0040094C"/>
    <w:rsid w:val="0040274F"/>
    <w:rsid w:val="00402E0C"/>
    <w:rsid w:val="00405C39"/>
    <w:rsid w:val="004076A4"/>
    <w:rsid w:val="00407E63"/>
    <w:rsid w:val="00413B0C"/>
    <w:rsid w:val="00417A8B"/>
    <w:rsid w:val="0042728E"/>
    <w:rsid w:val="00440B58"/>
    <w:rsid w:val="00442778"/>
    <w:rsid w:val="004470AA"/>
    <w:rsid w:val="00454CCA"/>
    <w:rsid w:val="00454E41"/>
    <w:rsid w:val="004618C9"/>
    <w:rsid w:val="00464D45"/>
    <w:rsid w:val="00480867"/>
    <w:rsid w:val="004914F9"/>
    <w:rsid w:val="00495BF1"/>
    <w:rsid w:val="004A6330"/>
    <w:rsid w:val="004B0A3F"/>
    <w:rsid w:val="004B4D7E"/>
    <w:rsid w:val="004B7DD2"/>
    <w:rsid w:val="004C0610"/>
    <w:rsid w:val="004C0836"/>
    <w:rsid w:val="004C53C8"/>
    <w:rsid w:val="004C5BBE"/>
    <w:rsid w:val="004E7B78"/>
    <w:rsid w:val="004F7494"/>
    <w:rsid w:val="0050597A"/>
    <w:rsid w:val="00510C49"/>
    <w:rsid w:val="00512AED"/>
    <w:rsid w:val="0053074F"/>
    <w:rsid w:val="0053180A"/>
    <w:rsid w:val="00532011"/>
    <w:rsid w:val="00555DF7"/>
    <w:rsid w:val="0056229E"/>
    <w:rsid w:val="00567116"/>
    <w:rsid w:val="0057774E"/>
    <w:rsid w:val="005827B8"/>
    <w:rsid w:val="00584790"/>
    <w:rsid w:val="00585892"/>
    <w:rsid w:val="00585F80"/>
    <w:rsid w:val="00586178"/>
    <w:rsid w:val="0058636F"/>
    <w:rsid w:val="005865E8"/>
    <w:rsid w:val="0059446D"/>
    <w:rsid w:val="0059503E"/>
    <w:rsid w:val="005A1EFA"/>
    <w:rsid w:val="005A5F94"/>
    <w:rsid w:val="005B37DA"/>
    <w:rsid w:val="005B6493"/>
    <w:rsid w:val="005C4A16"/>
    <w:rsid w:val="005D1189"/>
    <w:rsid w:val="005D3039"/>
    <w:rsid w:val="005E65AF"/>
    <w:rsid w:val="005F4E94"/>
    <w:rsid w:val="005F4EE0"/>
    <w:rsid w:val="00600F55"/>
    <w:rsid w:val="0060139E"/>
    <w:rsid w:val="006434DC"/>
    <w:rsid w:val="00650FE7"/>
    <w:rsid w:val="006738C5"/>
    <w:rsid w:val="00676D41"/>
    <w:rsid w:val="00687445"/>
    <w:rsid w:val="006A18E0"/>
    <w:rsid w:val="006A3FBD"/>
    <w:rsid w:val="006A4118"/>
    <w:rsid w:val="006A4DF2"/>
    <w:rsid w:val="006B1281"/>
    <w:rsid w:val="006C529B"/>
    <w:rsid w:val="006C67B7"/>
    <w:rsid w:val="006C67E3"/>
    <w:rsid w:val="006D11BE"/>
    <w:rsid w:val="006D16F7"/>
    <w:rsid w:val="006D634A"/>
    <w:rsid w:val="006E37AC"/>
    <w:rsid w:val="006E5D1C"/>
    <w:rsid w:val="006E7761"/>
    <w:rsid w:val="006F0E81"/>
    <w:rsid w:val="006F1BC2"/>
    <w:rsid w:val="006F2FB1"/>
    <w:rsid w:val="00700F54"/>
    <w:rsid w:val="0070198C"/>
    <w:rsid w:val="00706DBB"/>
    <w:rsid w:val="0071620A"/>
    <w:rsid w:val="00721D82"/>
    <w:rsid w:val="007305F9"/>
    <w:rsid w:val="00733B9E"/>
    <w:rsid w:val="00740DD1"/>
    <w:rsid w:val="00741C9F"/>
    <w:rsid w:val="00746A77"/>
    <w:rsid w:val="007564C4"/>
    <w:rsid w:val="00760836"/>
    <w:rsid w:val="00760C72"/>
    <w:rsid w:val="007617D6"/>
    <w:rsid w:val="007617E6"/>
    <w:rsid w:val="007709A7"/>
    <w:rsid w:val="007941B5"/>
    <w:rsid w:val="007A0A66"/>
    <w:rsid w:val="007A16F9"/>
    <w:rsid w:val="007B2CEE"/>
    <w:rsid w:val="007B51A9"/>
    <w:rsid w:val="007B571D"/>
    <w:rsid w:val="007C508A"/>
    <w:rsid w:val="007C771C"/>
    <w:rsid w:val="007D045C"/>
    <w:rsid w:val="007D1CE1"/>
    <w:rsid w:val="007D29A8"/>
    <w:rsid w:val="007D6B40"/>
    <w:rsid w:val="007D6EE0"/>
    <w:rsid w:val="007E6E95"/>
    <w:rsid w:val="007E786D"/>
    <w:rsid w:val="007F2005"/>
    <w:rsid w:val="00811347"/>
    <w:rsid w:val="008142FE"/>
    <w:rsid w:val="00815D0C"/>
    <w:rsid w:val="00820AEB"/>
    <w:rsid w:val="00820BF3"/>
    <w:rsid w:val="00826464"/>
    <w:rsid w:val="0083601C"/>
    <w:rsid w:val="00851F1B"/>
    <w:rsid w:val="008535D9"/>
    <w:rsid w:val="0086108C"/>
    <w:rsid w:val="00880088"/>
    <w:rsid w:val="0088562E"/>
    <w:rsid w:val="008972EA"/>
    <w:rsid w:val="008A22D5"/>
    <w:rsid w:val="008A7711"/>
    <w:rsid w:val="008B28B4"/>
    <w:rsid w:val="008B311D"/>
    <w:rsid w:val="008B4EFE"/>
    <w:rsid w:val="008B623D"/>
    <w:rsid w:val="008C0A2C"/>
    <w:rsid w:val="008D6D11"/>
    <w:rsid w:val="008E66B4"/>
    <w:rsid w:val="00904C2B"/>
    <w:rsid w:val="00905C23"/>
    <w:rsid w:val="00914621"/>
    <w:rsid w:val="00921E9F"/>
    <w:rsid w:val="00922F9B"/>
    <w:rsid w:val="00923102"/>
    <w:rsid w:val="00926F9A"/>
    <w:rsid w:val="00935D6E"/>
    <w:rsid w:val="00937F7E"/>
    <w:rsid w:val="00951D06"/>
    <w:rsid w:val="00952F89"/>
    <w:rsid w:val="00962CB1"/>
    <w:rsid w:val="00963944"/>
    <w:rsid w:val="0096400D"/>
    <w:rsid w:val="00965AA7"/>
    <w:rsid w:val="009725DE"/>
    <w:rsid w:val="00983888"/>
    <w:rsid w:val="00990D85"/>
    <w:rsid w:val="00991106"/>
    <w:rsid w:val="009A0E72"/>
    <w:rsid w:val="009A2FEA"/>
    <w:rsid w:val="009A7E7C"/>
    <w:rsid w:val="009B1C95"/>
    <w:rsid w:val="009B4E99"/>
    <w:rsid w:val="009C37B1"/>
    <w:rsid w:val="009C70FB"/>
    <w:rsid w:val="009C74E1"/>
    <w:rsid w:val="009D1BF3"/>
    <w:rsid w:val="009E1397"/>
    <w:rsid w:val="009E2023"/>
    <w:rsid w:val="009E2543"/>
    <w:rsid w:val="00A0280D"/>
    <w:rsid w:val="00A03E1C"/>
    <w:rsid w:val="00A269BE"/>
    <w:rsid w:val="00A31CA4"/>
    <w:rsid w:val="00A356B8"/>
    <w:rsid w:val="00A370E6"/>
    <w:rsid w:val="00A46FA8"/>
    <w:rsid w:val="00A508E2"/>
    <w:rsid w:val="00A53356"/>
    <w:rsid w:val="00A609FF"/>
    <w:rsid w:val="00A60D81"/>
    <w:rsid w:val="00A6403F"/>
    <w:rsid w:val="00A64DF4"/>
    <w:rsid w:val="00A711CE"/>
    <w:rsid w:val="00A732E0"/>
    <w:rsid w:val="00A73909"/>
    <w:rsid w:val="00A74587"/>
    <w:rsid w:val="00A77260"/>
    <w:rsid w:val="00A83324"/>
    <w:rsid w:val="00A86D37"/>
    <w:rsid w:val="00AA2BAC"/>
    <w:rsid w:val="00AA49BC"/>
    <w:rsid w:val="00AA6F0C"/>
    <w:rsid w:val="00AB2C3A"/>
    <w:rsid w:val="00AB3BC8"/>
    <w:rsid w:val="00AC0EF1"/>
    <w:rsid w:val="00AC222F"/>
    <w:rsid w:val="00AD0725"/>
    <w:rsid w:val="00AD292F"/>
    <w:rsid w:val="00AD7929"/>
    <w:rsid w:val="00AE08EB"/>
    <w:rsid w:val="00AE4267"/>
    <w:rsid w:val="00AF52A6"/>
    <w:rsid w:val="00AF72EF"/>
    <w:rsid w:val="00B029E6"/>
    <w:rsid w:val="00B14591"/>
    <w:rsid w:val="00B267D8"/>
    <w:rsid w:val="00B32FE9"/>
    <w:rsid w:val="00B353DD"/>
    <w:rsid w:val="00B35525"/>
    <w:rsid w:val="00B35C1A"/>
    <w:rsid w:val="00B41EB7"/>
    <w:rsid w:val="00B443BC"/>
    <w:rsid w:val="00B471B9"/>
    <w:rsid w:val="00B501A1"/>
    <w:rsid w:val="00B51BD9"/>
    <w:rsid w:val="00B537C7"/>
    <w:rsid w:val="00B53F42"/>
    <w:rsid w:val="00B54877"/>
    <w:rsid w:val="00B55D05"/>
    <w:rsid w:val="00B64FFB"/>
    <w:rsid w:val="00B719B2"/>
    <w:rsid w:val="00B71D60"/>
    <w:rsid w:val="00B73AF7"/>
    <w:rsid w:val="00B73EE1"/>
    <w:rsid w:val="00B80B01"/>
    <w:rsid w:val="00B80E12"/>
    <w:rsid w:val="00B8566C"/>
    <w:rsid w:val="00BD0D5F"/>
    <w:rsid w:val="00BD4569"/>
    <w:rsid w:val="00BE4037"/>
    <w:rsid w:val="00BE5038"/>
    <w:rsid w:val="00C04807"/>
    <w:rsid w:val="00C07D24"/>
    <w:rsid w:val="00C10CE4"/>
    <w:rsid w:val="00C13F57"/>
    <w:rsid w:val="00C16A4F"/>
    <w:rsid w:val="00C37154"/>
    <w:rsid w:val="00C37B7F"/>
    <w:rsid w:val="00C4398B"/>
    <w:rsid w:val="00C45183"/>
    <w:rsid w:val="00C54A9C"/>
    <w:rsid w:val="00C62A1B"/>
    <w:rsid w:val="00C657F9"/>
    <w:rsid w:val="00C8392D"/>
    <w:rsid w:val="00C84C29"/>
    <w:rsid w:val="00C87E7C"/>
    <w:rsid w:val="00C94909"/>
    <w:rsid w:val="00C94E0B"/>
    <w:rsid w:val="00CA0D44"/>
    <w:rsid w:val="00CA4B7E"/>
    <w:rsid w:val="00CA6A75"/>
    <w:rsid w:val="00CB70D8"/>
    <w:rsid w:val="00CC0C09"/>
    <w:rsid w:val="00CC0ECE"/>
    <w:rsid w:val="00CC23F3"/>
    <w:rsid w:val="00CC2F65"/>
    <w:rsid w:val="00CD2412"/>
    <w:rsid w:val="00CE7198"/>
    <w:rsid w:val="00CF0270"/>
    <w:rsid w:val="00CF046B"/>
    <w:rsid w:val="00CF1B7E"/>
    <w:rsid w:val="00CF2270"/>
    <w:rsid w:val="00D02736"/>
    <w:rsid w:val="00D25C83"/>
    <w:rsid w:val="00D3174C"/>
    <w:rsid w:val="00D323E4"/>
    <w:rsid w:val="00D35165"/>
    <w:rsid w:val="00D46D85"/>
    <w:rsid w:val="00D54561"/>
    <w:rsid w:val="00D6473B"/>
    <w:rsid w:val="00D653A4"/>
    <w:rsid w:val="00D6626B"/>
    <w:rsid w:val="00D739EB"/>
    <w:rsid w:val="00D91ED9"/>
    <w:rsid w:val="00DA1BD8"/>
    <w:rsid w:val="00DB2C18"/>
    <w:rsid w:val="00DB741A"/>
    <w:rsid w:val="00DC0CC2"/>
    <w:rsid w:val="00DC4F36"/>
    <w:rsid w:val="00DC7712"/>
    <w:rsid w:val="00DD2FB9"/>
    <w:rsid w:val="00DD5699"/>
    <w:rsid w:val="00DD5E00"/>
    <w:rsid w:val="00DD5E58"/>
    <w:rsid w:val="00DD5EA2"/>
    <w:rsid w:val="00DD7076"/>
    <w:rsid w:val="00DF13AC"/>
    <w:rsid w:val="00E058B8"/>
    <w:rsid w:val="00E078CF"/>
    <w:rsid w:val="00E12489"/>
    <w:rsid w:val="00E15019"/>
    <w:rsid w:val="00E16178"/>
    <w:rsid w:val="00E324EF"/>
    <w:rsid w:val="00E32779"/>
    <w:rsid w:val="00E424AC"/>
    <w:rsid w:val="00E4331E"/>
    <w:rsid w:val="00E50DA4"/>
    <w:rsid w:val="00E537F1"/>
    <w:rsid w:val="00E6083C"/>
    <w:rsid w:val="00E6788E"/>
    <w:rsid w:val="00E75418"/>
    <w:rsid w:val="00E9767C"/>
    <w:rsid w:val="00EA4994"/>
    <w:rsid w:val="00EA4E03"/>
    <w:rsid w:val="00EB10D5"/>
    <w:rsid w:val="00EB555A"/>
    <w:rsid w:val="00EB6D47"/>
    <w:rsid w:val="00EB7110"/>
    <w:rsid w:val="00EC3DBD"/>
    <w:rsid w:val="00ED28C8"/>
    <w:rsid w:val="00ED3F98"/>
    <w:rsid w:val="00ED6B12"/>
    <w:rsid w:val="00EE0C32"/>
    <w:rsid w:val="00EE1AF3"/>
    <w:rsid w:val="00EE1D39"/>
    <w:rsid w:val="00EE5829"/>
    <w:rsid w:val="00EE764D"/>
    <w:rsid w:val="00EE7D1B"/>
    <w:rsid w:val="00EE7E26"/>
    <w:rsid w:val="00F00B9D"/>
    <w:rsid w:val="00F07352"/>
    <w:rsid w:val="00F111DE"/>
    <w:rsid w:val="00F116A9"/>
    <w:rsid w:val="00F11E56"/>
    <w:rsid w:val="00F15239"/>
    <w:rsid w:val="00F1569E"/>
    <w:rsid w:val="00F17A7D"/>
    <w:rsid w:val="00F23063"/>
    <w:rsid w:val="00F2448C"/>
    <w:rsid w:val="00F30681"/>
    <w:rsid w:val="00F31770"/>
    <w:rsid w:val="00F37309"/>
    <w:rsid w:val="00F43C63"/>
    <w:rsid w:val="00F55F62"/>
    <w:rsid w:val="00F57925"/>
    <w:rsid w:val="00F61832"/>
    <w:rsid w:val="00F62931"/>
    <w:rsid w:val="00F756A7"/>
    <w:rsid w:val="00F81FAA"/>
    <w:rsid w:val="00F837D3"/>
    <w:rsid w:val="00F84AF5"/>
    <w:rsid w:val="00F90205"/>
    <w:rsid w:val="00F95131"/>
    <w:rsid w:val="00FA42C4"/>
    <w:rsid w:val="00FB0085"/>
    <w:rsid w:val="00FB3EF2"/>
    <w:rsid w:val="00FB40D4"/>
    <w:rsid w:val="00FC65B4"/>
    <w:rsid w:val="00FD16E2"/>
    <w:rsid w:val="00FD351E"/>
    <w:rsid w:val="00FF1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CE41B"/>
  <w15:docId w15:val="{5B22B292-34F5-4149-B15C-6BD6003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0BF3"/>
    <w:rPr>
      <w:sz w:val="24"/>
      <w:szCs w:val="28"/>
    </w:rPr>
  </w:style>
  <w:style w:type="paragraph" w:styleId="2">
    <w:name w:val="heading 2"/>
    <w:basedOn w:val="a"/>
    <w:link w:val="20"/>
    <w:uiPriority w:val="9"/>
    <w:qFormat/>
    <w:rsid w:val="00BE4037"/>
    <w:pPr>
      <w:spacing w:before="100" w:beforeAutospacing="1" w:after="100" w:afterAutospacing="1"/>
      <w:outlineLvl w:val="1"/>
    </w:pPr>
    <w:rPr>
      <w:rFonts w:ascii="Tahoma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F57925"/>
    <w:rPr>
      <w:color w:val="800080"/>
      <w:u w:val="single"/>
    </w:rPr>
  </w:style>
  <w:style w:type="character" w:styleId="a4">
    <w:name w:val="Hyperlink"/>
    <w:basedOn w:val="a0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rsid w:val="00D6626B"/>
    <w:pPr>
      <w:tabs>
        <w:tab w:val="center" w:pos="4153"/>
        <w:tab w:val="right" w:pos="8306"/>
      </w:tabs>
    </w:pPr>
  </w:style>
  <w:style w:type="paragraph" w:styleId="a8">
    <w:name w:val="List Paragraph"/>
    <w:basedOn w:val="a"/>
    <w:uiPriority w:val="34"/>
    <w:qFormat/>
    <w:rsid w:val="00F81FAA"/>
    <w:pPr>
      <w:ind w:left="720"/>
      <w:contextualSpacing/>
    </w:pPr>
  </w:style>
  <w:style w:type="paragraph" w:styleId="a9">
    <w:name w:val="Balloon Text"/>
    <w:basedOn w:val="a"/>
    <w:link w:val="aa"/>
    <w:rsid w:val="00055AAD"/>
    <w:rPr>
      <w:rFonts w:ascii="Leelawadee" w:hAnsi="Leelawadee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rsid w:val="00055AAD"/>
    <w:rPr>
      <w:rFonts w:ascii="Leelawadee" w:hAnsi="Leelawadee"/>
      <w:sz w:val="18"/>
      <w:szCs w:val="22"/>
    </w:rPr>
  </w:style>
  <w:style w:type="table" w:styleId="ab">
    <w:name w:val="Table Grid"/>
    <w:basedOn w:val="a1"/>
    <w:rsid w:val="008B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qFormat/>
    <w:rsid w:val="001E0A1E"/>
    <w:rPr>
      <w:rFonts w:ascii="TH Sarabun New" w:hAnsi="TH Sarabun New" w:cs="TH Sarabun New"/>
      <w:spacing w:val="-6"/>
      <w:sz w:val="32"/>
      <w:szCs w:val="32"/>
    </w:rPr>
  </w:style>
  <w:style w:type="paragraph" w:customStyle="1" w:styleId="Style2">
    <w:name w:val="Style2"/>
    <w:basedOn w:val="a"/>
    <w:qFormat/>
    <w:rsid w:val="001E0A1E"/>
    <w:pPr>
      <w:tabs>
        <w:tab w:val="left" w:pos="9000"/>
      </w:tabs>
      <w:spacing w:after="120"/>
    </w:pPr>
    <w:rPr>
      <w:rFonts w:ascii="TH Sarabun New" w:hAnsi="TH Sarabun New" w:cs="TH Sarabun New"/>
      <w:sz w:val="32"/>
      <w:szCs w:val="32"/>
    </w:rPr>
  </w:style>
  <w:style w:type="character" w:customStyle="1" w:styleId="apple-converted-space">
    <w:name w:val="apple-converted-space"/>
    <w:basedOn w:val="a0"/>
    <w:rsid w:val="001701C0"/>
  </w:style>
  <w:style w:type="paragraph" w:styleId="ac">
    <w:name w:val="Subtitle"/>
    <w:basedOn w:val="a"/>
    <w:next w:val="a"/>
    <w:link w:val="ad"/>
    <w:qFormat/>
    <w:rsid w:val="00F00B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d">
    <w:name w:val="ชื่อเรื่องรอง อักขระ"/>
    <w:basedOn w:val="a0"/>
    <w:link w:val="ac"/>
    <w:rsid w:val="00F00B9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styleId="ae">
    <w:name w:val="annotation reference"/>
    <w:basedOn w:val="a0"/>
    <w:semiHidden/>
    <w:unhideWhenUsed/>
    <w:rsid w:val="00A711CE"/>
    <w:rPr>
      <w:sz w:val="16"/>
      <w:szCs w:val="18"/>
    </w:rPr>
  </w:style>
  <w:style w:type="paragraph" w:styleId="af">
    <w:name w:val="annotation text"/>
    <w:basedOn w:val="a"/>
    <w:link w:val="af0"/>
    <w:semiHidden/>
    <w:unhideWhenUsed/>
    <w:rsid w:val="00A711CE"/>
    <w:rPr>
      <w:sz w:val="20"/>
      <w:szCs w:val="25"/>
    </w:rPr>
  </w:style>
  <w:style w:type="character" w:customStyle="1" w:styleId="af0">
    <w:name w:val="ข้อความข้อคิดเห็น อักขระ"/>
    <w:basedOn w:val="a0"/>
    <w:link w:val="af"/>
    <w:semiHidden/>
    <w:rsid w:val="00A711CE"/>
    <w:rPr>
      <w:szCs w:val="25"/>
    </w:rPr>
  </w:style>
  <w:style w:type="paragraph" w:styleId="af1">
    <w:name w:val="annotation subject"/>
    <w:basedOn w:val="af"/>
    <w:next w:val="af"/>
    <w:link w:val="af2"/>
    <w:semiHidden/>
    <w:unhideWhenUsed/>
    <w:rsid w:val="00A711CE"/>
    <w:rPr>
      <w:b/>
      <w:bCs/>
    </w:rPr>
  </w:style>
  <w:style w:type="character" w:customStyle="1" w:styleId="af2">
    <w:name w:val="ชื่อเรื่องของข้อคิดเห็น อักขระ"/>
    <w:basedOn w:val="af0"/>
    <w:link w:val="af1"/>
    <w:semiHidden/>
    <w:rsid w:val="00A711CE"/>
    <w:rPr>
      <w:b/>
      <w:bCs/>
      <w:szCs w:val="25"/>
    </w:rPr>
  </w:style>
  <w:style w:type="character" w:styleId="af3">
    <w:name w:val="Strong"/>
    <w:basedOn w:val="a0"/>
    <w:uiPriority w:val="22"/>
    <w:qFormat/>
    <w:rsid w:val="00B537C7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BE4037"/>
    <w:rPr>
      <w:rFonts w:ascii="Tahoma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mplate%20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954A8-17C7-254D-A5FD-D52F3EC7A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หนังสือภายใน.dot</Template>
  <TotalTime>2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SPM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Catalogk</dc:creator>
  <cp:lastModifiedBy>Kampanat Sutijirapan</cp:lastModifiedBy>
  <cp:revision>3</cp:revision>
  <cp:lastPrinted>2025-08-21T07:38:00Z</cp:lastPrinted>
  <dcterms:created xsi:type="dcterms:W3CDTF">2025-08-21T07:52:00Z</dcterms:created>
  <dcterms:modified xsi:type="dcterms:W3CDTF">2025-08-21T08:23:00Z</dcterms:modified>
</cp:coreProperties>
</file>