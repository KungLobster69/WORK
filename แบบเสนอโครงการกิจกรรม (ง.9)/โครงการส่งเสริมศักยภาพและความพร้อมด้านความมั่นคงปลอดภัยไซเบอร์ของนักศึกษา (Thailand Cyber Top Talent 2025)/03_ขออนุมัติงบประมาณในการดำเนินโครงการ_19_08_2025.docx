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142E" w14:textId="77777777" w:rsidR="008535D9" w:rsidRPr="00AE178F" w:rsidRDefault="009261A8" w:rsidP="00EE0C32">
      <w:pPr>
        <w:tabs>
          <w:tab w:val="left" w:pos="3600"/>
        </w:tabs>
        <w:spacing w:before="66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 w:rsidRPr="00AE178F">
        <w:rPr>
          <w:rFonts w:ascii="TH SarabunPSK" w:hAnsi="TH SarabunPSK" w:cs="TH SarabunPSK"/>
          <w:noProof/>
        </w:rPr>
        <w:drawing>
          <wp:anchor distT="0" distB="0" distL="114300" distR="114300" simplePos="0" relativeHeight="251655680" behindDoc="1" locked="0" layoutInCell="1" allowOverlap="1" wp14:anchorId="2080525A" wp14:editId="75E41BA9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539750" cy="593725"/>
            <wp:effectExtent l="0" t="0" r="0" b="0"/>
            <wp:wrapNone/>
            <wp:docPr id="5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35D9" w:rsidRPr="00AE178F">
        <w:rPr>
          <w:rFonts w:ascii="TH SarabunPSK" w:hAnsi="TH SarabunPSK" w:cs="TH SarabunPSK"/>
        </w:rPr>
        <w:tab/>
      </w:r>
      <w:r w:rsidR="008535D9" w:rsidRPr="00AE178F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314BE45B" w14:textId="587377E8" w:rsidR="008535D9" w:rsidRPr="00AE178F" w:rsidRDefault="00537C66" w:rsidP="004470AA">
      <w:pPr>
        <w:tabs>
          <w:tab w:val="left" w:pos="9000"/>
        </w:tabs>
        <w:rPr>
          <w:rFonts w:ascii="TH SarabunPSK" w:hAnsi="TH SarabunPSK" w:cs="TH SarabunPSK"/>
          <w:noProof/>
          <w:sz w:val="32"/>
          <w:szCs w:val="32"/>
          <w:cs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B0621D9" wp14:editId="454D5A9F">
                <wp:simplePos x="0" y="0"/>
                <wp:positionH relativeFrom="column">
                  <wp:posOffset>838200</wp:posOffset>
                </wp:positionH>
                <wp:positionV relativeFrom="paragraph">
                  <wp:posOffset>236854</wp:posOffset>
                </wp:positionV>
                <wp:extent cx="4914900" cy="0"/>
                <wp:effectExtent l="0" t="0" r="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CA9F4" id="Line 1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vO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="008535D9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47844103" w14:textId="292A9DA0" w:rsidR="008535D9" w:rsidRPr="00AE178F" w:rsidRDefault="00537C66" w:rsidP="009261A8">
      <w:pPr>
        <w:tabs>
          <w:tab w:val="left" w:pos="4536"/>
        </w:tabs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39A68F8" wp14:editId="15B9B874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743200" cy="0"/>
                <wp:effectExtent l="0" t="0" r="0" b="190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D2A52" id="Line 1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+gJwIAAE0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0E60320" wp14:editId="631292F4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244474</wp:posOffset>
                </wp:positionV>
                <wp:extent cx="2592070" cy="0"/>
                <wp:effectExtent l="0" t="0" r="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94D2A" id="Line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261A8" w:rsidRPr="00AE178F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="008535D9" w:rsidRPr="00AE178F">
        <w:rPr>
          <w:rFonts w:ascii="TH SarabunPSK" w:hAnsi="TH SarabunPSK" w:cs="TH SarabunPSK"/>
          <w:b/>
          <w:bCs/>
          <w:sz w:val="38"/>
          <w:szCs w:val="38"/>
          <w:cs/>
        </w:rPr>
        <w:t xml:space="preserve"> 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7A61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4D3C1A0" w14:textId="1CCFFC57" w:rsidR="00A04E51" w:rsidRDefault="00142D27" w:rsidP="004C2B58">
      <w:pPr>
        <w:tabs>
          <w:tab w:val="left" w:pos="9000"/>
        </w:tabs>
        <w:ind w:left="709" w:hanging="709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5F803EC2" wp14:editId="7210664D">
                <wp:simplePos x="0" y="0"/>
                <wp:positionH relativeFrom="margin">
                  <wp:align>right</wp:align>
                </wp:positionH>
                <wp:positionV relativeFrom="paragraph">
                  <wp:posOffset>541655</wp:posOffset>
                </wp:positionV>
                <wp:extent cx="5414645" cy="0"/>
                <wp:effectExtent l="0" t="0" r="0" b="0"/>
                <wp:wrapNone/>
                <wp:docPr id="33152168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119A6" id="Line 15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75.15pt,42.65pt" to="801.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">
                <v:stroke dashstyle="1 1" endcap="round"/>
                <w10:wrap anchorx="margin"/>
              </v:line>
            </w:pict>
          </mc:Fallback>
        </mc:AlternateContent>
      </w:r>
      <w:r w:rsidR="00537C66"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5A9C7A8C" wp14:editId="401639E1">
                <wp:simplePos x="0" y="0"/>
                <wp:positionH relativeFrom="column">
                  <wp:posOffset>333375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ABE15" id="Line 15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rq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  </w:t>
      </w:r>
      <w:bookmarkStart w:id="0" w:name="_Hlk124169237"/>
      <w:r w:rsidRPr="00142D27">
        <w:rPr>
          <w:rFonts w:ascii="TH SarabunPSK" w:hAnsi="TH SarabunPSK" w:cs="TH SarabunPSK"/>
          <w:sz w:val="32"/>
          <w:szCs w:val="32"/>
          <w:cs/>
        </w:rPr>
        <w:t>ขออนุมัติงบประมาณในการดำเนินโครงการ “โครงการส่งเสริมศักยภาพและความพร้อมด้านความมั่นคงปลอดภัยไซเบอร์ของนักศึกษา (</w:t>
      </w:r>
      <w:r w:rsidRPr="00142D27">
        <w:rPr>
          <w:rFonts w:ascii="TH SarabunPSK" w:hAnsi="TH SarabunPSK" w:cs="TH SarabunPSK"/>
          <w:sz w:val="32"/>
          <w:szCs w:val="32"/>
        </w:rPr>
        <w:t>Thailand Cyber Top Talent 2025)”</w:t>
      </w:r>
      <w:r w:rsidR="00A04E51" w:rsidRPr="00A04E51">
        <w:rPr>
          <w:rFonts w:ascii="TH SarabunPSK" w:hAnsi="TH SarabunPSK" w:cs="TH SarabunPSK"/>
          <w:sz w:val="32"/>
          <w:szCs w:val="32"/>
        </w:rPr>
        <w:t xml:space="preserve"> </w:t>
      </w:r>
    </w:p>
    <w:p w14:paraId="37BEF4A5" w14:textId="531F311C" w:rsidR="000976F4" w:rsidRPr="00AE178F" w:rsidRDefault="00A04E51" w:rsidP="004C2B58">
      <w:pPr>
        <w:tabs>
          <w:tab w:val="left" w:pos="9000"/>
        </w:tabs>
        <w:ind w:left="709" w:hanging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  </w:t>
      </w:r>
      <w:r w:rsidRPr="00A04E51">
        <w:rPr>
          <w:rFonts w:ascii="TH SarabunPSK" w:hAnsi="TH SarabunPSK" w:cs="TH SarabunPSK"/>
          <w:sz w:val="32"/>
          <w:szCs w:val="32"/>
          <w:cs/>
        </w:rPr>
        <w:t>สำหรับนักศึกษา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Pr="00A04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592E">
        <w:rPr>
          <w:rFonts w:ascii="TH SarabunPSK" w:hAnsi="TH SarabunPSK" w:cs="TH SarabunPSK" w:hint="cs"/>
          <w:sz w:val="32"/>
          <w:szCs w:val="32"/>
          <w:cs/>
        </w:rPr>
        <w:t xml:space="preserve">(วันที่ </w:t>
      </w:r>
      <w:r w:rsidR="003A2EFA">
        <w:rPr>
          <w:rFonts w:ascii="TH SarabunPSK" w:hAnsi="TH SarabunPSK" w:cs="TH SarabunPSK"/>
          <w:sz w:val="32"/>
          <w:szCs w:val="32"/>
        </w:rPr>
        <w:t>25-30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358F">
        <w:rPr>
          <w:rFonts w:ascii="TH SarabunPSK" w:hAnsi="TH SarabunPSK" w:cs="TH SarabunPSK" w:hint="cs"/>
          <w:sz w:val="32"/>
          <w:szCs w:val="32"/>
          <w:cs/>
        </w:rPr>
        <w:t>ส</w:t>
      </w:r>
      <w:r w:rsidR="00D5358F">
        <w:rPr>
          <w:rFonts w:ascii="TH SarabunPSK" w:hAnsi="TH SarabunPSK" w:cs="TH SarabunPSK"/>
          <w:sz w:val="32"/>
          <w:szCs w:val="32"/>
        </w:rPr>
        <w:t>.</w:t>
      </w:r>
      <w:r w:rsidR="00D5358F">
        <w:rPr>
          <w:rFonts w:ascii="TH SarabunPSK" w:hAnsi="TH SarabunPSK" w:cs="TH SarabunPSK" w:hint="cs"/>
          <w:sz w:val="32"/>
          <w:szCs w:val="32"/>
          <w:cs/>
        </w:rPr>
        <w:t>ค</w:t>
      </w:r>
      <w:r w:rsidR="00D5358F">
        <w:rPr>
          <w:rFonts w:ascii="TH SarabunPSK" w:hAnsi="TH SarabunPSK" w:cs="TH SarabunPSK"/>
          <w:sz w:val="32"/>
          <w:szCs w:val="32"/>
        </w:rPr>
        <w:t>.</w:t>
      </w:r>
      <w:r w:rsidR="007631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2EFA">
        <w:rPr>
          <w:rFonts w:ascii="TH SarabunPSK" w:hAnsi="TH SarabunPSK" w:cs="TH SarabunPSK"/>
          <w:sz w:val="32"/>
          <w:szCs w:val="32"/>
        </w:rPr>
        <w:t>68</w:t>
      </w:r>
      <w:r w:rsidR="009E592E">
        <w:rPr>
          <w:rFonts w:ascii="TH SarabunPSK" w:hAnsi="TH SarabunPSK" w:cs="TH SarabunPSK" w:hint="cs"/>
          <w:sz w:val="32"/>
          <w:szCs w:val="32"/>
          <w:cs/>
        </w:rPr>
        <w:t>)</w:t>
      </w:r>
    </w:p>
    <w:bookmarkEnd w:id="0"/>
    <w:p w14:paraId="33BC2EA4" w14:textId="0229A772" w:rsidR="00C87E7C" w:rsidRPr="00AE178F" w:rsidRDefault="00C87E7C" w:rsidP="00FB3EF2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>เรียน</w:t>
      </w:r>
      <w:r w:rsidR="001A10C7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C2B58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ผู้อำนวยการสำนักงานบริหาร มทร.ล้านนา</w:t>
      </w:r>
      <w:r w:rsidR="00A22627" w:rsidRPr="00AE178F">
        <w:rPr>
          <w:rFonts w:ascii="TH SarabunPSK" w:hAnsi="TH SarabunPSK" w:cs="TH SarabunPSK"/>
          <w:sz w:val="32"/>
          <w:szCs w:val="32"/>
          <w:cs/>
        </w:rPr>
        <w:t xml:space="preserve"> เชียงราย ผ่าน </w:t>
      </w:r>
      <w:r w:rsidR="001A10C7" w:rsidRPr="00AE178F">
        <w:rPr>
          <w:rFonts w:ascii="TH SarabunPSK" w:hAnsi="TH SarabunPSK" w:cs="TH SarabunPSK"/>
          <w:sz w:val="32"/>
          <w:szCs w:val="32"/>
          <w:cs/>
        </w:rPr>
        <w:t>ผอ.ก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t>บ</w:t>
      </w:r>
      <w:r w:rsidR="001A10C7" w:rsidRPr="00AE178F">
        <w:rPr>
          <w:rFonts w:ascii="TH SarabunPSK" w:hAnsi="TH SarabunPSK" w:cs="TH SarabunPSK"/>
          <w:sz w:val="32"/>
          <w:szCs w:val="32"/>
          <w:cs/>
        </w:rPr>
        <w:t>.</w:t>
      </w:r>
      <w:r w:rsidR="005A0E00" w:rsidRPr="00AE178F">
        <w:rPr>
          <w:rFonts w:ascii="TH SarabunPSK" w:hAnsi="TH SarabunPSK" w:cs="TH SarabunPSK"/>
          <w:sz w:val="32"/>
          <w:szCs w:val="32"/>
          <w:cs/>
        </w:rPr>
        <w:t>ช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t>,</w:t>
      </w:r>
      <w:r w:rsidR="009D7241">
        <w:rPr>
          <w:rFonts w:ascii="TH SarabunPSK" w:hAnsi="TH SarabunPSK" w:cs="TH SarabunPSK" w:hint="cs"/>
          <w:sz w:val="32"/>
          <w:szCs w:val="32"/>
          <w:cs/>
        </w:rPr>
        <w:t xml:space="preserve"> ผอ.กศ.ช,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 xml:space="preserve"> รองคณบดี</w:t>
      </w:r>
      <w:r w:rsidR="00AE178F" w:rsidRPr="00AE178F">
        <w:rPr>
          <w:rFonts w:ascii="TH SarabunPSK" w:hAnsi="TH SarabunPSK" w:cs="TH SarabunPSK"/>
          <w:sz w:val="32"/>
          <w:szCs w:val="32"/>
          <w:cs/>
        </w:rPr>
        <w:t>,</w:t>
      </w:r>
      <w:r w:rsidR="00E91282" w:rsidRPr="00AE178F">
        <w:rPr>
          <w:rFonts w:ascii="TH SarabunPSK" w:hAnsi="TH SarabunPSK" w:cs="TH SarabunPSK"/>
          <w:sz w:val="32"/>
          <w:szCs w:val="32"/>
          <w:cs/>
        </w:rPr>
        <w:t xml:space="preserve"> หัวหน้าสาขา </w:t>
      </w:r>
    </w:p>
    <w:p w14:paraId="50F4D6FC" w14:textId="77777777" w:rsidR="00142D27" w:rsidRDefault="00142D27" w:rsidP="000479C4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42D27">
        <w:rPr>
          <w:rFonts w:ascii="TH SarabunPSK" w:hAnsi="TH SarabunPSK" w:cs="TH SarabunPSK"/>
          <w:sz w:val="32"/>
          <w:szCs w:val="32"/>
          <w:cs/>
        </w:rPr>
        <w:t>ตามที่ คณะวิศวกรรมศาสตร์ มหาวิทยาลัยเทคโนโลยีราชมงคลล้านนา เชียงราย มีแผนการดำเนินโครงการ “โครงการส่งเสริมศักยภาพและความพร้อมด้านความมั่นคงปลอดภัยไซเบอร์ของนักศึกษา (</w:t>
      </w:r>
      <w:r w:rsidRPr="00142D27">
        <w:rPr>
          <w:rFonts w:ascii="TH SarabunPSK" w:hAnsi="TH SarabunPSK" w:cs="TH SarabunPSK"/>
          <w:sz w:val="32"/>
          <w:szCs w:val="32"/>
        </w:rPr>
        <w:t xml:space="preserve">Thailand Cyber Top Talent 2025)”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ภายใต้โครงการพัฒนาทักษะวิชาชีพของนักศึกษา ประจำปีงบประมาณ </w:t>
      </w:r>
      <w:r w:rsidRPr="00142D27">
        <w:rPr>
          <w:rFonts w:ascii="TH SarabunPSK" w:hAnsi="TH SarabunPSK" w:cs="TH SarabunPSK"/>
          <w:sz w:val="32"/>
          <w:szCs w:val="32"/>
        </w:rPr>
        <w:t xml:space="preserve">2568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เพื่อเตรียมความพร้อมให้นักศึกษาเข้าร่วมการแข่งขัน </w:t>
      </w:r>
      <w:r w:rsidRPr="00142D27">
        <w:rPr>
          <w:rFonts w:ascii="TH SarabunPSK" w:hAnsi="TH SarabunPSK" w:cs="TH SarabunPSK"/>
          <w:sz w:val="32"/>
          <w:szCs w:val="32"/>
        </w:rPr>
        <w:t xml:space="preserve">Thailand Cyber Top Talent 2025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ซึ่งจัดโดยสำนักงานคณะกรรมการการรักษาความมั่นคงปลอดภัยไซเบอร์แห่งชาติ (สกมช.) โดยมีวัตถุประสงค์เพื่อพัฒนาทักษะด้าน </w:t>
      </w:r>
      <w:r w:rsidRPr="00142D27">
        <w:rPr>
          <w:rFonts w:ascii="TH SarabunPSK" w:hAnsi="TH SarabunPSK" w:cs="TH SarabunPSK"/>
          <w:sz w:val="32"/>
          <w:szCs w:val="32"/>
        </w:rPr>
        <w:t xml:space="preserve">Cybersecurity </w:t>
      </w:r>
      <w:r w:rsidRPr="00142D27">
        <w:rPr>
          <w:rFonts w:ascii="TH SarabunPSK" w:hAnsi="TH SarabunPSK" w:cs="TH SarabunPSK"/>
          <w:sz w:val="32"/>
          <w:szCs w:val="32"/>
          <w:cs/>
        </w:rPr>
        <w:t>ของนักศึกษา เสริมสร้างประสบการณ์จริง และยกระดับศักยภาพในการแข่งขันระดับประเทศนั้น</w:t>
      </w:r>
    </w:p>
    <w:p w14:paraId="1A399B5C" w14:textId="16A5DA14" w:rsidR="00142D27" w:rsidRPr="00142D27" w:rsidRDefault="00142D27" w:rsidP="00142D27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42D27">
        <w:rPr>
          <w:rFonts w:ascii="TH SarabunPSK" w:hAnsi="TH SarabunPSK" w:cs="TH SarabunPSK"/>
          <w:sz w:val="32"/>
          <w:szCs w:val="32"/>
          <w:cs/>
        </w:rPr>
        <w:t xml:space="preserve">ในการนี้ เพื่อให้การดำเนินกิจกรรมเป็นไปตามแผนการดำเนินงาน จึงขออนุมัติดำเนินกิจกรรมโครงการดังกล่าว ในระหว่างวันที่ </w:t>
      </w:r>
      <w:r w:rsidRPr="00142D27">
        <w:rPr>
          <w:rFonts w:ascii="TH SarabunPSK" w:hAnsi="TH SarabunPSK" w:cs="TH SarabunPSK"/>
          <w:sz w:val="32"/>
          <w:szCs w:val="32"/>
        </w:rPr>
        <w:t xml:space="preserve">25 – 29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142D27">
        <w:rPr>
          <w:rFonts w:ascii="TH SarabunPSK" w:hAnsi="TH SarabunPSK" w:cs="TH SarabunPSK"/>
          <w:sz w:val="32"/>
          <w:szCs w:val="32"/>
        </w:rPr>
        <w:t xml:space="preserve">2568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142D27">
        <w:rPr>
          <w:rFonts w:ascii="TH SarabunPSK" w:hAnsi="TH SarabunPSK" w:cs="TH SarabunPSK"/>
          <w:sz w:val="32"/>
          <w:szCs w:val="32"/>
        </w:rPr>
        <w:t xml:space="preserve">16.00 – 18.00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น. ณ มหาวิทยาลัยเทคโนโลยีราชมงคลล้านนา เชียงราย เพื่อฝึกอบรมด้าน </w:t>
      </w:r>
      <w:r w:rsidRPr="00142D27">
        <w:rPr>
          <w:rFonts w:ascii="TH SarabunPSK" w:hAnsi="TH SarabunPSK" w:cs="TH SarabunPSK"/>
          <w:sz w:val="32"/>
          <w:szCs w:val="32"/>
        </w:rPr>
        <w:t xml:space="preserve">Cybersecurity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และเตรียมความพร้อมสำหรับการแข่งขัน </w:t>
      </w:r>
      <w:r w:rsidRPr="00142D27">
        <w:rPr>
          <w:rFonts w:ascii="TH SarabunPSK" w:hAnsi="TH SarabunPSK" w:cs="TH SarabunPSK"/>
          <w:sz w:val="32"/>
          <w:szCs w:val="32"/>
        </w:rPr>
        <w:t xml:space="preserve">Thailand Cyber Top Talent 2025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รอบคัดเลือกออนไลน์ในวันที่ </w:t>
      </w:r>
      <w:r w:rsidRPr="00142D27">
        <w:rPr>
          <w:rFonts w:ascii="TH SarabunPSK" w:hAnsi="TH SarabunPSK" w:cs="TH SarabunPSK"/>
          <w:sz w:val="32"/>
          <w:szCs w:val="32"/>
        </w:rPr>
        <w:t xml:space="preserve">30 </w:t>
      </w:r>
      <w:r w:rsidRPr="00142D27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142D27">
        <w:rPr>
          <w:rFonts w:ascii="TH SarabunPSK" w:hAnsi="TH SarabunPSK" w:cs="TH SarabunPSK"/>
          <w:sz w:val="32"/>
          <w:szCs w:val="32"/>
        </w:rPr>
        <w:t>2568</w:t>
      </w:r>
    </w:p>
    <w:p w14:paraId="62748A3E" w14:textId="424BCC37" w:rsidR="000479C4" w:rsidRPr="00AE178F" w:rsidRDefault="00142D27" w:rsidP="00142D27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42D27">
        <w:rPr>
          <w:rFonts w:ascii="TH SarabunPSK" w:hAnsi="TH SarabunPSK" w:cs="TH SarabunPSK"/>
          <w:sz w:val="32"/>
          <w:szCs w:val="32"/>
          <w:cs/>
        </w:rPr>
        <w:t>ทั้งนี้ได้แนบเอกสาร ดังนี้</w:t>
      </w:r>
    </w:p>
    <w:p w14:paraId="2BE859C5" w14:textId="77777777" w:rsidR="000479C4" w:rsidRPr="00AE178F" w:rsidRDefault="000479C4" w:rsidP="000479C4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AE5ECE" w:rsidRPr="00AE178F">
        <w:rPr>
          <w:rFonts w:ascii="TH SarabunPSK" w:hAnsi="TH SarabunPSK" w:cs="TH SarabunPSK"/>
          <w:sz w:val="32"/>
          <w:szCs w:val="32"/>
          <w:cs/>
        </w:rPr>
        <w:t xml:space="preserve">แบบเสนอโครงการ/กิจกรรม (ง.9) </w:t>
      </w:r>
    </w:p>
    <w:p w14:paraId="0BC8ADF7" w14:textId="3A20588B" w:rsidR="00D85505" w:rsidRPr="00AE178F" w:rsidRDefault="000479C4" w:rsidP="000479C4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="00142D27" w:rsidRPr="00142D27">
        <w:rPr>
          <w:rFonts w:ascii="TH SarabunPSK" w:hAnsi="TH SarabunPSK" w:cs="TH SarabunPSK"/>
          <w:sz w:val="32"/>
          <w:szCs w:val="32"/>
          <w:cs/>
        </w:rPr>
        <w:t>กำหนดการจัดกิจกรรม (</w:t>
      </w:r>
      <w:r w:rsidR="00142D27" w:rsidRPr="00142D27">
        <w:rPr>
          <w:rFonts w:ascii="TH SarabunPSK" w:hAnsi="TH SarabunPSK" w:cs="TH SarabunPSK"/>
          <w:sz w:val="32"/>
          <w:szCs w:val="32"/>
        </w:rPr>
        <w:t xml:space="preserve">25 – 29 </w:t>
      </w:r>
      <w:r w:rsidR="00142D27" w:rsidRPr="00142D27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142D27" w:rsidRPr="00142D27">
        <w:rPr>
          <w:rFonts w:ascii="TH SarabunPSK" w:hAnsi="TH SarabunPSK" w:cs="TH SarabunPSK"/>
          <w:sz w:val="32"/>
          <w:szCs w:val="32"/>
        </w:rPr>
        <w:t>2568)</w:t>
      </w:r>
    </w:p>
    <w:p w14:paraId="2CC69694" w14:textId="0AB9880F" w:rsidR="000479C4" w:rsidRPr="00AE178F" w:rsidRDefault="000479C4" w:rsidP="000479C4">
      <w:pPr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="00142D27" w:rsidRPr="00142D27">
        <w:rPr>
          <w:rFonts w:ascii="TH SarabunPSK" w:hAnsi="TH SarabunPSK" w:cs="TH SarabunPSK"/>
          <w:sz w:val="32"/>
          <w:szCs w:val="32"/>
          <w:cs/>
        </w:rPr>
        <w:t xml:space="preserve">แผนงบประมาณโครงการ ประจำปีงบประมาณ </w:t>
      </w:r>
      <w:r w:rsidR="00142D27" w:rsidRPr="00142D27">
        <w:rPr>
          <w:rFonts w:ascii="TH SarabunPSK" w:hAnsi="TH SarabunPSK" w:cs="TH SarabunPSK"/>
          <w:sz w:val="32"/>
          <w:szCs w:val="32"/>
        </w:rPr>
        <w:t>2568</w:t>
      </w:r>
    </w:p>
    <w:p w14:paraId="598B67EF" w14:textId="2F045D08" w:rsidR="003167EE" w:rsidRPr="00AE178F" w:rsidRDefault="005C793D" w:rsidP="00EA441D">
      <w:pPr>
        <w:spacing w:before="1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spacing w:val="-4"/>
          <w:sz w:val="32"/>
          <w:szCs w:val="32"/>
        </w:rPr>
        <w:tab/>
      </w:r>
      <w:r w:rsidRPr="00AE178F">
        <w:rPr>
          <w:rFonts w:ascii="TH SarabunPSK" w:hAnsi="TH SarabunPSK" w:cs="TH SarabunPSK"/>
          <w:spacing w:val="-4"/>
          <w:sz w:val="32"/>
          <w:szCs w:val="32"/>
        </w:rPr>
        <w:tab/>
      </w:r>
      <w:r w:rsidR="002115F9" w:rsidRPr="00AE178F">
        <w:rPr>
          <w:rFonts w:ascii="TH SarabunPSK" w:hAnsi="TH SarabunPSK" w:cs="TH SarabunPSK"/>
          <w:spacing w:val="-4"/>
          <w:sz w:val="32"/>
          <w:szCs w:val="32"/>
          <w:cs/>
        </w:rPr>
        <w:t>จึงเรียนมาเพื่อโปรดพิจารณา</w:t>
      </w:r>
      <w:r w:rsidR="00B0688E" w:rsidRPr="00AE178F">
        <w:rPr>
          <w:rFonts w:ascii="TH SarabunPSK" w:hAnsi="TH SarabunPSK" w:cs="TH SarabunPSK"/>
          <w:spacing w:val="-4"/>
          <w:sz w:val="32"/>
          <w:szCs w:val="32"/>
          <w:cs/>
        </w:rPr>
        <w:t>อนุมัติ</w:t>
      </w:r>
      <w:r w:rsidR="00DA6046" w:rsidRPr="00AE178F">
        <w:rPr>
          <w:rFonts w:ascii="TH SarabunPSK" w:hAnsi="TH SarabunPSK" w:cs="TH SarabunPSK"/>
          <w:spacing w:val="-4"/>
          <w:sz w:val="32"/>
          <w:szCs w:val="32"/>
        </w:rPr>
        <w:tab/>
      </w:r>
    </w:p>
    <w:p w14:paraId="46BD15DF" w14:textId="793CE840" w:rsidR="00F23B40" w:rsidRDefault="00F23B40" w:rsidP="00142D27">
      <w:pPr>
        <w:rPr>
          <w:rFonts w:ascii="TH SarabunPSK" w:hAnsi="TH SarabunPSK" w:cs="TH SarabunPSK"/>
          <w:noProof/>
          <w:sz w:val="32"/>
          <w:szCs w:val="32"/>
        </w:rPr>
      </w:pPr>
    </w:p>
    <w:p w14:paraId="552D77E8" w14:textId="77777777" w:rsidR="00142D27" w:rsidRPr="00AE178F" w:rsidRDefault="00142D27" w:rsidP="00142D27">
      <w:pPr>
        <w:rPr>
          <w:rFonts w:ascii="TH SarabunPSK" w:hAnsi="TH SarabunPSK" w:cs="TH SarabunPSK"/>
          <w:noProof/>
          <w:sz w:val="32"/>
          <w:szCs w:val="32"/>
        </w:rPr>
      </w:pPr>
    </w:p>
    <w:p w14:paraId="5EFCDF55" w14:textId="07B352C1" w:rsidR="00F054D6" w:rsidRPr="00AE178F" w:rsidRDefault="00F054D6" w:rsidP="005A0E00">
      <w:pPr>
        <w:ind w:firstLine="5812"/>
        <w:rPr>
          <w:rFonts w:ascii="TH SarabunPSK" w:hAnsi="TH SarabunPSK" w:cs="TH SarabunPSK"/>
          <w:sz w:val="32"/>
          <w:szCs w:val="32"/>
          <w:cs/>
        </w:rPr>
      </w:pPr>
    </w:p>
    <w:p w14:paraId="2610991F" w14:textId="360278E2" w:rsidR="00AB0C4C" w:rsidRPr="00AE178F" w:rsidRDefault="00FF69E4" w:rsidP="00D85505">
      <w:pPr>
        <w:ind w:firstLine="4536"/>
        <w:rPr>
          <w:rFonts w:ascii="TH SarabunPSK" w:hAnsi="TH SarabunPSK" w:cs="TH SarabunPSK"/>
          <w:sz w:val="32"/>
          <w:szCs w:val="32"/>
        </w:rPr>
      </w:pPr>
      <w:r w:rsidRPr="00AE178F">
        <w:rPr>
          <w:rFonts w:ascii="TH SarabunPSK" w:hAnsi="TH SarabunPSK" w:cs="TH SarabunPSK"/>
          <w:sz w:val="32"/>
          <w:szCs w:val="32"/>
          <w:cs/>
        </w:rPr>
        <w:t>(</w:t>
      </w:r>
      <w:r w:rsidR="00A04E51" w:rsidRPr="00D5358F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D5358F" w:rsidRPr="00D5358F">
        <w:rPr>
          <w:rFonts w:ascii="TH SarabunPSK" w:hAnsi="TH SarabunPSK" w:cs="TH SarabunPSK"/>
          <w:sz w:val="32"/>
          <w:szCs w:val="32"/>
          <w:cs/>
        </w:rPr>
        <w:t>ประภาส สุวรรณ</w:t>
      </w:r>
      <w:r w:rsidR="005D6313" w:rsidRPr="00AE178F">
        <w:rPr>
          <w:rFonts w:ascii="TH SarabunPSK" w:hAnsi="TH SarabunPSK" w:cs="TH SarabunPSK"/>
          <w:sz w:val="32"/>
          <w:szCs w:val="32"/>
          <w:cs/>
        </w:rPr>
        <w:t>)</w:t>
      </w:r>
    </w:p>
    <w:p w14:paraId="65CEFA8C" w14:textId="17F2D0C8" w:rsidR="00D61A9A" w:rsidRPr="00AE178F" w:rsidRDefault="00A04E51" w:rsidP="00A04E51">
      <w:pPr>
        <w:ind w:left="36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AE178F">
        <w:rPr>
          <w:rFonts w:ascii="TH SarabunPSK" w:hAnsi="TH SarabunPSK" w:cs="TH SarabunPSK" w:hint="cs"/>
          <w:sz w:val="32"/>
          <w:szCs w:val="32"/>
          <w:cs/>
        </w:rPr>
        <w:t>หัวหน้าหลักสูตรวิศวกรรม</w:t>
      </w:r>
      <w:r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506EC737" w14:textId="4C07A517" w:rsidR="00425971" w:rsidRPr="00AE178F" w:rsidRDefault="00425971" w:rsidP="00425971">
      <w:pPr>
        <w:rPr>
          <w:rFonts w:ascii="TH SarabunPSK" w:hAnsi="TH SarabunPSK" w:cs="TH SarabunPSK"/>
          <w:sz w:val="30"/>
          <w:szCs w:val="30"/>
        </w:rPr>
      </w:pP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</w:p>
    <w:p w14:paraId="44DD7A92" w14:textId="282FC753" w:rsidR="00D61A9A" w:rsidRPr="00AE178F" w:rsidRDefault="00D61A9A">
      <w:pPr>
        <w:rPr>
          <w:rFonts w:ascii="TH SarabunPSK" w:hAnsi="TH SarabunPSK" w:cs="TH SarabunPSK"/>
          <w:sz w:val="32"/>
          <w:szCs w:val="32"/>
        </w:rPr>
      </w:pPr>
    </w:p>
    <w:p w14:paraId="7976994B" w14:textId="3D109438" w:rsidR="0041693B" w:rsidRPr="00AE178F" w:rsidRDefault="0041693B" w:rsidP="0041693B">
      <w:pPr>
        <w:tabs>
          <w:tab w:val="left" w:pos="4536"/>
        </w:tabs>
        <w:jc w:val="center"/>
        <w:rPr>
          <w:rFonts w:ascii="TH SarabunPSK" w:hAnsi="TH SarabunPSK" w:cs="TH SarabunPSK"/>
          <w:sz w:val="28"/>
        </w:rPr>
      </w:pPr>
    </w:p>
    <w:p w14:paraId="55E3D572" w14:textId="3571E8FC" w:rsidR="000479C4" w:rsidRPr="00AE178F" w:rsidRDefault="000479C4" w:rsidP="0041693B">
      <w:pPr>
        <w:rPr>
          <w:rFonts w:ascii="TH SarabunPSK" w:hAnsi="TH SarabunPSK" w:cs="TH SarabunPSK"/>
          <w:sz w:val="32"/>
          <w:szCs w:val="32"/>
        </w:rPr>
      </w:pPr>
    </w:p>
    <w:sectPr w:rsidR="000479C4" w:rsidRPr="00AE178F" w:rsidSect="002B733F">
      <w:pgSz w:w="11906" w:h="16838" w:code="9"/>
      <w:pgMar w:top="851" w:right="1134" w:bottom="567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B7216" w14:textId="77777777" w:rsidR="00817CBF" w:rsidRDefault="00817CBF">
      <w:r>
        <w:separator/>
      </w:r>
    </w:p>
  </w:endnote>
  <w:endnote w:type="continuationSeparator" w:id="0">
    <w:p w14:paraId="5B0BEB23" w14:textId="77777777" w:rsidR="00817CBF" w:rsidRDefault="0081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A0AD1" w14:textId="77777777" w:rsidR="00817CBF" w:rsidRDefault="00817CBF">
      <w:r>
        <w:separator/>
      </w:r>
    </w:p>
  </w:footnote>
  <w:footnote w:type="continuationSeparator" w:id="0">
    <w:p w14:paraId="2BB9C4AA" w14:textId="77777777" w:rsidR="00817CBF" w:rsidRDefault="00817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1DD"/>
    <w:multiLevelType w:val="hybridMultilevel"/>
    <w:tmpl w:val="DD6E5C8C"/>
    <w:lvl w:ilvl="0" w:tplc="71B244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395624"/>
    <w:multiLevelType w:val="hybridMultilevel"/>
    <w:tmpl w:val="0E0069A8"/>
    <w:lvl w:ilvl="0" w:tplc="6CB619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895ACC"/>
    <w:multiLevelType w:val="hybridMultilevel"/>
    <w:tmpl w:val="0DA00326"/>
    <w:lvl w:ilvl="0" w:tplc="0D06E18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506D1CF0"/>
    <w:multiLevelType w:val="hybridMultilevel"/>
    <w:tmpl w:val="C6F4F8A4"/>
    <w:lvl w:ilvl="0" w:tplc="3870A3BA">
      <w:start w:val="8"/>
      <w:numFmt w:val="bullet"/>
      <w:lvlText w:val="-"/>
      <w:lvlJc w:val="left"/>
      <w:pPr>
        <w:ind w:left="435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5D334A78"/>
    <w:multiLevelType w:val="hybridMultilevel"/>
    <w:tmpl w:val="84B6A6FA"/>
    <w:lvl w:ilvl="0" w:tplc="E74E350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5EA52161"/>
    <w:multiLevelType w:val="hybridMultilevel"/>
    <w:tmpl w:val="CBBA2292"/>
    <w:lvl w:ilvl="0" w:tplc="5DA4F60C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61345023"/>
    <w:multiLevelType w:val="hybridMultilevel"/>
    <w:tmpl w:val="E63C3EF2"/>
    <w:lvl w:ilvl="0" w:tplc="1B281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F75E6C"/>
    <w:multiLevelType w:val="hybridMultilevel"/>
    <w:tmpl w:val="1700B758"/>
    <w:lvl w:ilvl="0" w:tplc="9370CCB6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6B196649"/>
    <w:multiLevelType w:val="hybridMultilevel"/>
    <w:tmpl w:val="7DD280FA"/>
    <w:lvl w:ilvl="0" w:tplc="520C1F56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767B2294"/>
    <w:multiLevelType w:val="hybridMultilevel"/>
    <w:tmpl w:val="8138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76460">
    <w:abstractNumId w:val="8"/>
  </w:num>
  <w:num w:numId="2" w16cid:durableId="1718815909">
    <w:abstractNumId w:val="7"/>
  </w:num>
  <w:num w:numId="3" w16cid:durableId="2052418794">
    <w:abstractNumId w:val="5"/>
  </w:num>
  <w:num w:numId="4" w16cid:durableId="1943028589">
    <w:abstractNumId w:val="3"/>
  </w:num>
  <w:num w:numId="5" w16cid:durableId="580333036">
    <w:abstractNumId w:val="1"/>
  </w:num>
  <w:num w:numId="6" w16cid:durableId="1525828095">
    <w:abstractNumId w:val="9"/>
  </w:num>
  <w:num w:numId="7" w16cid:durableId="18554315">
    <w:abstractNumId w:val="4"/>
  </w:num>
  <w:num w:numId="8" w16cid:durableId="667516522">
    <w:abstractNumId w:val="6"/>
  </w:num>
  <w:num w:numId="9" w16cid:durableId="706103223">
    <w:abstractNumId w:val="2"/>
  </w:num>
  <w:num w:numId="10" w16cid:durableId="193478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A8"/>
    <w:rsid w:val="000009B3"/>
    <w:rsid w:val="000036EA"/>
    <w:rsid w:val="00007D33"/>
    <w:rsid w:val="00026260"/>
    <w:rsid w:val="00032005"/>
    <w:rsid w:val="00035808"/>
    <w:rsid w:val="00036658"/>
    <w:rsid w:val="00040756"/>
    <w:rsid w:val="00041424"/>
    <w:rsid w:val="000479C4"/>
    <w:rsid w:val="000510CA"/>
    <w:rsid w:val="00053F91"/>
    <w:rsid w:val="00062BBC"/>
    <w:rsid w:val="00063775"/>
    <w:rsid w:val="0006583D"/>
    <w:rsid w:val="00066040"/>
    <w:rsid w:val="00074F46"/>
    <w:rsid w:val="000807CE"/>
    <w:rsid w:val="00081B64"/>
    <w:rsid w:val="000829B7"/>
    <w:rsid w:val="00092703"/>
    <w:rsid w:val="00094371"/>
    <w:rsid w:val="000976F4"/>
    <w:rsid w:val="000A01FB"/>
    <w:rsid w:val="000A5754"/>
    <w:rsid w:val="000B085E"/>
    <w:rsid w:val="000B37CF"/>
    <w:rsid w:val="000B3B85"/>
    <w:rsid w:val="000B58BA"/>
    <w:rsid w:val="000B6093"/>
    <w:rsid w:val="000B6A37"/>
    <w:rsid w:val="000C5BAE"/>
    <w:rsid w:val="000C604E"/>
    <w:rsid w:val="000D658D"/>
    <w:rsid w:val="000E4AF3"/>
    <w:rsid w:val="001023C0"/>
    <w:rsid w:val="00106E50"/>
    <w:rsid w:val="00106F28"/>
    <w:rsid w:val="00107DC9"/>
    <w:rsid w:val="001150BF"/>
    <w:rsid w:val="00117E3E"/>
    <w:rsid w:val="001370B3"/>
    <w:rsid w:val="00137D18"/>
    <w:rsid w:val="00140C0A"/>
    <w:rsid w:val="00142122"/>
    <w:rsid w:val="00142D27"/>
    <w:rsid w:val="00144E4C"/>
    <w:rsid w:val="00146A2D"/>
    <w:rsid w:val="00146A9A"/>
    <w:rsid w:val="00156E29"/>
    <w:rsid w:val="001643F0"/>
    <w:rsid w:val="001720DC"/>
    <w:rsid w:val="001725C8"/>
    <w:rsid w:val="001747CF"/>
    <w:rsid w:val="00175184"/>
    <w:rsid w:val="0018167E"/>
    <w:rsid w:val="00184B3D"/>
    <w:rsid w:val="0019058F"/>
    <w:rsid w:val="0019091A"/>
    <w:rsid w:val="00192CAB"/>
    <w:rsid w:val="00196BD9"/>
    <w:rsid w:val="001A10C7"/>
    <w:rsid w:val="001A53EF"/>
    <w:rsid w:val="001B12EA"/>
    <w:rsid w:val="001B2B2C"/>
    <w:rsid w:val="001D2DAE"/>
    <w:rsid w:val="001D3132"/>
    <w:rsid w:val="001D3B8B"/>
    <w:rsid w:val="001E43B0"/>
    <w:rsid w:val="0020197C"/>
    <w:rsid w:val="00201A0B"/>
    <w:rsid w:val="00202906"/>
    <w:rsid w:val="002115F9"/>
    <w:rsid w:val="00213E85"/>
    <w:rsid w:val="00216AFA"/>
    <w:rsid w:val="00217C88"/>
    <w:rsid w:val="00220BCF"/>
    <w:rsid w:val="00221565"/>
    <w:rsid w:val="00225D63"/>
    <w:rsid w:val="002275EF"/>
    <w:rsid w:val="00234405"/>
    <w:rsid w:val="00236D44"/>
    <w:rsid w:val="00243AFA"/>
    <w:rsid w:val="00252960"/>
    <w:rsid w:val="00252DA3"/>
    <w:rsid w:val="00253931"/>
    <w:rsid w:val="0026540F"/>
    <w:rsid w:val="00271E66"/>
    <w:rsid w:val="002747A4"/>
    <w:rsid w:val="00274D04"/>
    <w:rsid w:val="00280717"/>
    <w:rsid w:val="0028104B"/>
    <w:rsid w:val="002814F9"/>
    <w:rsid w:val="00282F3C"/>
    <w:rsid w:val="002831BB"/>
    <w:rsid w:val="00284209"/>
    <w:rsid w:val="00285AB4"/>
    <w:rsid w:val="00296176"/>
    <w:rsid w:val="002A2AA0"/>
    <w:rsid w:val="002A6DBC"/>
    <w:rsid w:val="002B01A4"/>
    <w:rsid w:val="002B1C7D"/>
    <w:rsid w:val="002B5FFE"/>
    <w:rsid w:val="002B733F"/>
    <w:rsid w:val="002D14C9"/>
    <w:rsid w:val="002D61B2"/>
    <w:rsid w:val="002E1EB8"/>
    <w:rsid w:val="002F53E2"/>
    <w:rsid w:val="00306ADC"/>
    <w:rsid w:val="003118EC"/>
    <w:rsid w:val="003167EE"/>
    <w:rsid w:val="00317DCC"/>
    <w:rsid w:val="00326FED"/>
    <w:rsid w:val="003270B3"/>
    <w:rsid w:val="003340E6"/>
    <w:rsid w:val="00334B6F"/>
    <w:rsid w:val="00335B22"/>
    <w:rsid w:val="00336C19"/>
    <w:rsid w:val="00337F17"/>
    <w:rsid w:val="00346608"/>
    <w:rsid w:val="00350D7B"/>
    <w:rsid w:val="003513C0"/>
    <w:rsid w:val="003571A1"/>
    <w:rsid w:val="003808FD"/>
    <w:rsid w:val="003849C1"/>
    <w:rsid w:val="003868FC"/>
    <w:rsid w:val="00392D87"/>
    <w:rsid w:val="003966BD"/>
    <w:rsid w:val="003A2D44"/>
    <w:rsid w:val="003A2EFA"/>
    <w:rsid w:val="003A53A5"/>
    <w:rsid w:val="003A5ED2"/>
    <w:rsid w:val="003A7E6A"/>
    <w:rsid w:val="003B07E4"/>
    <w:rsid w:val="003B0B81"/>
    <w:rsid w:val="003C4872"/>
    <w:rsid w:val="003C5CE7"/>
    <w:rsid w:val="003D1435"/>
    <w:rsid w:val="003D474C"/>
    <w:rsid w:val="003E2930"/>
    <w:rsid w:val="003E3757"/>
    <w:rsid w:val="003E3BAB"/>
    <w:rsid w:val="003E3C41"/>
    <w:rsid w:val="003E56F0"/>
    <w:rsid w:val="004162E6"/>
    <w:rsid w:val="0041693B"/>
    <w:rsid w:val="004173A7"/>
    <w:rsid w:val="004226BF"/>
    <w:rsid w:val="00425971"/>
    <w:rsid w:val="004455FB"/>
    <w:rsid w:val="004470AA"/>
    <w:rsid w:val="00450A0F"/>
    <w:rsid w:val="00457DD0"/>
    <w:rsid w:val="0046360D"/>
    <w:rsid w:val="00467A61"/>
    <w:rsid w:val="00471AB8"/>
    <w:rsid w:val="004757D5"/>
    <w:rsid w:val="00477E9C"/>
    <w:rsid w:val="00491344"/>
    <w:rsid w:val="00492BB6"/>
    <w:rsid w:val="00493DE9"/>
    <w:rsid w:val="00497A7E"/>
    <w:rsid w:val="004A508C"/>
    <w:rsid w:val="004A6154"/>
    <w:rsid w:val="004B30B4"/>
    <w:rsid w:val="004B371B"/>
    <w:rsid w:val="004B4D7E"/>
    <w:rsid w:val="004B55E7"/>
    <w:rsid w:val="004B6760"/>
    <w:rsid w:val="004C2B58"/>
    <w:rsid w:val="004C53C8"/>
    <w:rsid w:val="004E14EC"/>
    <w:rsid w:val="004E3DF6"/>
    <w:rsid w:val="004E5BC4"/>
    <w:rsid w:val="004F7A09"/>
    <w:rsid w:val="0050150F"/>
    <w:rsid w:val="005141A3"/>
    <w:rsid w:val="005211E3"/>
    <w:rsid w:val="00537C66"/>
    <w:rsid w:val="005558E9"/>
    <w:rsid w:val="00562007"/>
    <w:rsid w:val="00565119"/>
    <w:rsid w:val="00565FCF"/>
    <w:rsid w:val="00575DC4"/>
    <w:rsid w:val="005770B9"/>
    <w:rsid w:val="0058640C"/>
    <w:rsid w:val="0059253D"/>
    <w:rsid w:val="00592EF6"/>
    <w:rsid w:val="00597AFE"/>
    <w:rsid w:val="005A0E00"/>
    <w:rsid w:val="005A22FB"/>
    <w:rsid w:val="005C75E3"/>
    <w:rsid w:val="005C793D"/>
    <w:rsid w:val="005D1D2A"/>
    <w:rsid w:val="005D6313"/>
    <w:rsid w:val="005E4803"/>
    <w:rsid w:val="005F4EE0"/>
    <w:rsid w:val="00601D9A"/>
    <w:rsid w:val="006053C8"/>
    <w:rsid w:val="0060665E"/>
    <w:rsid w:val="00621201"/>
    <w:rsid w:val="006217E3"/>
    <w:rsid w:val="00624580"/>
    <w:rsid w:val="00625B5A"/>
    <w:rsid w:val="00627D5E"/>
    <w:rsid w:val="0064329B"/>
    <w:rsid w:val="00644EB7"/>
    <w:rsid w:val="00654E18"/>
    <w:rsid w:val="00665361"/>
    <w:rsid w:val="00666716"/>
    <w:rsid w:val="00675E44"/>
    <w:rsid w:val="0068157C"/>
    <w:rsid w:val="00685CC2"/>
    <w:rsid w:val="006A2407"/>
    <w:rsid w:val="006A4118"/>
    <w:rsid w:val="006B30AB"/>
    <w:rsid w:val="006C0E40"/>
    <w:rsid w:val="006C0E88"/>
    <w:rsid w:val="006D16F7"/>
    <w:rsid w:val="006D6087"/>
    <w:rsid w:val="006E36C3"/>
    <w:rsid w:val="006E5160"/>
    <w:rsid w:val="006F244B"/>
    <w:rsid w:val="007134E6"/>
    <w:rsid w:val="0071775B"/>
    <w:rsid w:val="00725872"/>
    <w:rsid w:val="00726B83"/>
    <w:rsid w:val="00727906"/>
    <w:rsid w:val="00734A36"/>
    <w:rsid w:val="00740FD4"/>
    <w:rsid w:val="007523DD"/>
    <w:rsid w:val="00762042"/>
    <w:rsid w:val="0076319D"/>
    <w:rsid w:val="007707C9"/>
    <w:rsid w:val="00773669"/>
    <w:rsid w:val="007737D3"/>
    <w:rsid w:val="00775EE8"/>
    <w:rsid w:val="007779A4"/>
    <w:rsid w:val="007941B5"/>
    <w:rsid w:val="00795651"/>
    <w:rsid w:val="007A2F67"/>
    <w:rsid w:val="007A7797"/>
    <w:rsid w:val="007B30CB"/>
    <w:rsid w:val="007C0D33"/>
    <w:rsid w:val="007C31A4"/>
    <w:rsid w:val="007C4F7C"/>
    <w:rsid w:val="007C5E28"/>
    <w:rsid w:val="007D1B87"/>
    <w:rsid w:val="007D22E8"/>
    <w:rsid w:val="007E5240"/>
    <w:rsid w:val="007E6E95"/>
    <w:rsid w:val="007F320F"/>
    <w:rsid w:val="007F35C5"/>
    <w:rsid w:val="007F4F8E"/>
    <w:rsid w:val="00801667"/>
    <w:rsid w:val="00804526"/>
    <w:rsid w:val="00810068"/>
    <w:rsid w:val="00815DF9"/>
    <w:rsid w:val="00817CBF"/>
    <w:rsid w:val="00821A9E"/>
    <w:rsid w:val="00824352"/>
    <w:rsid w:val="008526F7"/>
    <w:rsid w:val="00852A30"/>
    <w:rsid w:val="008535D9"/>
    <w:rsid w:val="008562BA"/>
    <w:rsid w:val="00856AB6"/>
    <w:rsid w:val="0086048E"/>
    <w:rsid w:val="0086088C"/>
    <w:rsid w:val="00873661"/>
    <w:rsid w:val="00885CE7"/>
    <w:rsid w:val="00887F74"/>
    <w:rsid w:val="008928B0"/>
    <w:rsid w:val="008943ED"/>
    <w:rsid w:val="008959A9"/>
    <w:rsid w:val="00897C20"/>
    <w:rsid w:val="008B242A"/>
    <w:rsid w:val="008B2E77"/>
    <w:rsid w:val="008B5EFC"/>
    <w:rsid w:val="008B641F"/>
    <w:rsid w:val="008D3F13"/>
    <w:rsid w:val="008D62C4"/>
    <w:rsid w:val="008D6D7A"/>
    <w:rsid w:val="008E2343"/>
    <w:rsid w:val="008E3015"/>
    <w:rsid w:val="008E5242"/>
    <w:rsid w:val="008E6B78"/>
    <w:rsid w:val="008F3463"/>
    <w:rsid w:val="008F637C"/>
    <w:rsid w:val="00900846"/>
    <w:rsid w:val="00904C2B"/>
    <w:rsid w:val="009114CE"/>
    <w:rsid w:val="00913CDC"/>
    <w:rsid w:val="00921E9F"/>
    <w:rsid w:val="00923102"/>
    <w:rsid w:val="009261A8"/>
    <w:rsid w:val="0092686B"/>
    <w:rsid w:val="00927DDB"/>
    <w:rsid w:val="00932288"/>
    <w:rsid w:val="00932692"/>
    <w:rsid w:val="00933F95"/>
    <w:rsid w:val="009417BE"/>
    <w:rsid w:val="009444FF"/>
    <w:rsid w:val="00946E55"/>
    <w:rsid w:val="00951D06"/>
    <w:rsid w:val="00953A62"/>
    <w:rsid w:val="0096290B"/>
    <w:rsid w:val="009648C7"/>
    <w:rsid w:val="00965F06"/>
    <w:rsid w:val="00970BAC"/>
    <w:rsid w:val="0097151A"/>
    <w:rsid w:val="0097253D"/>
    <w:rsid w:val="0097799C"/>
    <w:rsid w:val="00983690"/>
    <w:rsid w:val="00983719"/>
    <w:rsid w:val="009857CB"/>
    <w:rsid w:val="00990D85"/>
    <w:rsid w:val="00993801"/>
    <w:rsid w:val="00996A65"/>
    <w:rsid w:val="009C0540"/>
    <w:rsid w:val="009C4075"/>
    <w:rsid w:val="009C74E1"/>
    <w:rsid w:val="009D7241"/>
    <w:rsid w:val="009E3DE1"/>
    <w:rsid w:val="009E592E"/>
    <w:rsid w:val="009E7C23"/>
    <w:rsid w:val="009F2944"/>
    <w:rsid w:val="00A022CA"/>
    <w:rsid w:val="00A02662"/>
    <w:rsid w:val="00A03038"/>
    <w:rsid w:val="00A04E51"/>
    <w:rsid w:val="00A07A41"/>
    <w:rsid w:val="00A1249C"/>
    <w:rsid w:val="00A15130"/>
    <w:rsid w:val="00A206C5"/>
    <w:rsid w:val="00A22627"/>
    <w:rsid w:val="00A23A98"/>
    <w:rsid w:val="00A24E49"/>
    <w:rsid w:val="00A47CB6"/>
    <w:rsid w:val="00A60D81"/>
    <w:rsid w:val="00A630F1"/>
    <w:rsid w:val="00A64DF4"/>
    <w:rsid w:val="00A6652D"/>
    <w:rsid w:val="00A701B8"/>
    <w:rsid w:val="00A82642"/>
    <w:rsid w:val="00A86729"/>
    <w:rsid w:val="00AA19CA"/>
    <w:rsid w:val="00AA5CE3"/>
    <w:rsid w:val="00AA75FF"/>
    <w:rsid w:val="00AB0C4C"/>
    <w:rsid w:val="00AB23C1"/>
    <w:rsid w:val="00AB3BC8"/>
    <w:rsid w:val="00AC07F9"/>
    <w:rsid w:val="00AC109C"/>
    <w:rsid w:val="00AD0725"/>
    <w:rsid w:val="00AD3CFF"/>
    <w:rsid w:val="00AD407B"/>
    <w:rsid w:val="00AE178F"/>
    <w:rsid w:val="00AE4267"/>
    <w:rsid w:val="00AE5ECE"/>
    <w:rsid w:val="00AE7FC2"/>
    <w:rsid w:val="00AF57ED"/>
    <w:rsid w:val="00B03B2E"/>
    <w:rsid w:val="00B0688E"/>
    <w:rsid w:val="00B101D1"/>
    <w:rsid w:val="00B133CE"/>
    <w:rsid w:val="00B16DCE"/>
    <w:rsid w:val="00B23E59"/>
    <w:rsid w:val="00B304B8"/>
    <w:rsid w:val="00B32BDE"/>
    <w:rsid w:val="00B40C0B"/>
    <w:rsid w:val="00B427B8"/>
    <w:rsid w:val="00B44242"/>
    <w:rsid w:val="00B454B6"/>
    <w:rsid w:val="00B46042"/>
    <w:rsid w:val="00B56E16"/>
    <w:rsid w:val="00B647FD"/>
    <w:rsid w:val="00B70A35"/>
    <w:rsid w:val="00B77434"/>
    <w:rsid w:val="00B8086E"/>
    <w:rsid w:val="00B80B01"/>
    <w:rsid w:val="00B84817"/>
    <w:rsid w:val="00B8566C"/>
    <w:rsid w:val="00B8679B"/>
    <w:rsid w:val="00BB1CDA"/>
    <w:rsid w:val="00BB2ED2"/>
    <w:rsid w:val="00BC1575"/>
    <w:rsid w:val="00BC1DA6"/>
    <w:rsid w:val="00BC4CEA"/>
    <w:rsid w:val="00BD3A5B"/>
    <w:rsid w:val="00BD702C"/>
    <w:rsid w:val="00BF109F"/>
    <w:rsid w:val="00C052EC"/>
    <w:rsid w:val="00C067B8"/>
    <w:rsid w:val="00C078A1"/>
    <w:rsid w:val="00C13BEF"/>
    <w:rsid w:val="00C13F57"/>
    <w:rsid w:val="00C23665"/>
    <w:rsid w:val="00C30D41"/>
    <w:rsid w:val="00C423D5"/>
    <w:rsid w:val="00C450D2"/>
    <w:rsid w:val="00C46B2C"/>
    <w:rsid w:val="00C5174F"/>
    <w:rsid w:val="00C517F3"/>
    <w:rsid w:val="00C51C00"/>
    <w:rsid w:val="00C52DA1"/>
    <w:rsid w:val="00C77903"/>
    <w:rsid w:val="00C842FE"/>
    <w:rsid w:val="00C87E7C"/>
    <w:rsid w:val="00C943E3"/>
    <w:rsid w:val="00C94909"/>
    <w:rsid w:val="00CA27C5"/>
    <w:rsid w:val="00CB4B8D"/>
    <w:rsid w:val="00CB7347"/>
    <w:rsid w:val="00CC766E"/>
    <w:rsid w:val="00CD003E"/>
    <w:rsid w:val="00CE2E97"/>
    <w:rsid w:val="00CE585B"/>
    <w:rsid w:val="00CE7616"/>
    <w:rsid w:val="00CF29D1"/>
    <w:rsid w:val="00CF7D6F"/>
    <w:rsid w:val="00D0166D"/>
    <w:rsid w:val="00D01B94"/>
    <w:rsid w:val="00D203DC"/>
    <w:rsid w:val="00D2341B"/>
    <w:rsid w:val="00D31139"/>
    <w:rsid w:val="00D31C49"/>
    <w:rsid w:val="00D33191"/>
    <w:rsid w:val="00D332E9"/>
    <w:rsid w:val="00D35165"/>
    <w:rsid w:val="00D3554D"/>
    <w:rsid w:val="00D3635C"/>
    <w:rsid w:val="00D40216"/>
    <w:rsid w:val="00D439CF"/>
    <w:rsid w:val="00D43FF8"/>
    <w:rsid w:val="00D45917"/>
    <w:rsid w:val="00D47AC9"/>
    <w:rsid w:val="00D5358F"/>
    <w:rsid w:val="00D541BF"/>
    <w:rsid w:val="00D60ACE"/>
    <w:rsid w:val="00D61A9A"/>
    <w:rsid w:val="00D6626B"/>
    <w:rsid w:val="00D70C09"/>
    <w:rsid w:val="00D75DD7"/>
    <w:rsid w:val="00D75FF0"/>
    <w:rsid w:val="00D83286"/>
    <w:rsid w:val="00D843BC"/>
    <w:rsid w:val="00D85505"/>
    <w:rsid w:val="00D87154"/>
    <w:rsid w:val="00DA1C81"/>
    <w:rsid w:val="00DA544D"/>
    <w:rsid w:val="00DA6046"/>
    <w:rsid w:val="00DB2563"/>
    <w:rsid w:val="00DB741A"/>
    <w:rsid w:val="00DC0165"/>
    <w:rsid w:val="00DC4A08"/>
    <w:rsid w:val="00DD3A91"/>
    <w:rsid w:val="00DE1933"/>
    <w:rsid w:val="00DE685E"/>
    <w:rsid w:val="00DF335F"/>
    <w:rsid w:val="00E07E56"/>
    <w:rsid w:val="00E11017"/>
    <w:rsid w:val="00E16C61"/>
    <w:rsid w:val="00E17599"/>
    <w:rsid w:val="00E3195B"/>
    <w:rsid w:val="00E32999"/>
    <w:rsid w:val="00E35387"/>
    <w:rsid w:val="00E537F1"/>
    <w:rsid w:val="00E6197A"/>
    <w:rsid w:val="00E619B8"/>
    <w:rsid w:val="00E62ACB"/>
    <w:rsid w:val="00E76709"/>
    <w:rsid w:val="00E908A7"/>
    <w:rsid w:val="00E91282"/>
    <w:rsid w:val="00E934E9"/>
    <w:rsid w:val="00EA441D"/>
    <w:rsid w:val="00EA5EA8"/>
    <w:rsid w:val="00EB4564"/>
    <w:rsid w:val="00EB7B2C"/>
    <w:rsid w:val="00EC19E6"/>
    <w:rsid w:val="00EC296C"/>
    <w:rsid w:val="00EC73D7"/>
    <w:rsid w:val="00EE0C32"/>
    <w:rsid w:val="00EE2381"/>
    <w:rsid w:val="00EE6D89"/>
    <w:rsid w:val="00EF465E"/>
    <w:rsid w:val="00EF7D71"/>
    <w:rsid w:val="00F00E39"/>
    <w:rsid w:val="00F054D6"/>
    <w:rsid w:val="00F05B77"/>
    <w:rsid w:val="00F0695B"/>
    <w:rsid w:val="00F116A9"/>
    <w:rsid w:val="00F1648C"/>
    <w:rsid w:val="00F23B40"/>
    <w:rsid w:val="00F2449E"/>
    <w:rsid w:val="00F329AE"/>
    <w:rsid w:val="00F34C10"/>
    <w:rsid w:val="00F506D0"/>
    <w:rsid w:val="00F57925"/>
    <w:rsid w:val="00F6250D"/>
    <w:rsid w:val="00F63FC3"/>
    <w:rsid w:val="00F64E73"/>
    <w:rsid w:val="00F66AA2"/>
    <w:rsid w:val="00F71235"/>
    <w:rsid w:val="00F731E2"/>
    <w:rsid w:val="00F7321F"/>
    <w:rsid w:val="00F80501"/>
    <w:rsid w:val="00FA6DE7"/>
    <w:rsid w:val="00FA741E"/>
    <w:rsid w:val="00FA7A5E"/>
    <w:rsid w:val="00FB09D9"/>
    <w:rsid w:val="00FB3EF2"/>
    <w:rsid w:val="00FB72D6"/>
    <w:rsid w:val="00FC3AE1"/>
    <w:rsid w:val="00FD157A"/>
    <w:rsid w:val="00FD2798"/>
    <w:rsid w:val="00FD6C08"/>
    <w:rsid w:val="00FF2651"/>
    <w:rsid w:val="00FF5233"/>
    <w:rsid w:val="00FF69E4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EF1A9"/>
  <w15:docId w15:val="{602A62E9-7765-4E9A-A85A-24D89D03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5184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F57925"/>
    <w:rPr>
      <w:color w:val="800080"/>
      <w:u w:val="single"/>
    </w:rPr>
  </w:style>
  <w:style w:type="character" w:styleId="a4">
    <w:name w:val="Hyperlink"/>
    <w:rsid w:val="00C87E7C"/>
    <w:rPr>
      <w:color w:val="0000FF"/>
      <w:u w:val="single"/>
      <w:lang w:bidi="th-TH"/>
    </w:rPr>
  </w:style>
  <w:style w:type="paragraph" w:styleId="a5">
    <w:name w:val="header"/>
    <w:basedOn w:val="a"/>
    <w:rsid w:val="00D6626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626B"/>
  </w:style>
  <w:style w:type="paragraph" w:styleId="a7">
    <w:name w:val="footer"/>
    <w:basedOn w:val="a"/>
    <w:rsid w:val="00D6626B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C450D2"/>
    <w:rPr>
      <w:rFonts w:ascii="Leelawadee" w:hAnsi="Leelawadee"/>
      <w:sz w:val="18"/>
      <w:szCs w:val="22"/>
    </w:rPr>
  </w:style>
  <w:style w:type="character" w:customStyle="1" w:styleId="a9">
    <w:name w:val="ข้อความบอลลูน อักขระ"/>
    <w:link w:val="a8"/>
    <w:rsid w:val="00C450D2"/>
    <w:rPr>
      <w:rFonts w:ascii="Leelawadee" w:hAnsi="Leelawadee"/>
      <w:sz w:val="18"/>
      <w:szCs w:val="22"/>
    </w:rPr>
  </w:style>
  <w:style w:type="paragraph" w:styleId="aa">
    <w:name w:val="List Paragraph"/>
    <w:basedOn w:val="a"/>
    <w:uiPriority w:val="34"/>
    <w:qFormat/>
    <w:rsid w:val="00624580"/>
    <w:pPr>
      <w:ind w:left="720"/>
      <w:contextualSpacing/>
    </w:pPr>
  </w:style>
  <w:style w:type="table" w:styleId="ab">
    <w:name w:val="Table Grid"/>
    <w:basedOn w:val="a1"/>
    <w:rsid w:val="0086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semiHidden/>
    <w:unhideWhenUsed/>
    <w:rsid w:val="00142D27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27;&#3609;&#3633;&#3591;&#3626;&#3639;&#3629;&#3619;&#3634;&#3594;&#3585;&#3634;&#3619;\&#3649;&#3610;&#3610;&#3615;&#3629;&#3619;&#3660;&#3617;&#3627;&#3609;&#3633;&#3591;&#3626;&#3639;&#3629;&#3619;&#3634;&#3594;&#3585;&#3634;&#3619;\&#3627;&#3609;&#3633;&#3591;&#3626;&#3639;&#3629;&#3616;&#3634;&#3618;&#3651;&#3609;.do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7588910b-5ffc-4102-b996-42f626404f6f" xsi:nil="true"/>
    <Student_Groups xmlns="7588910b-5ffc-4102-b996-42f626404f6f">
      <UserInfo>
        <DisplayName/>
        <AccountId xsi:nil="true"/>
        <AccountType/>
      </UserInfo>
    </Student_Groups>
    <Self_Registration_Enabled xmlns="7588910b-5ffc-4102-b996-42f626404f6f" xsi:nil="true"/>
    <Invited_Students xmlns="7588910b-5ffc-4102-b996-42f626404f6f" xsi:nil="true"/>
    <Has_Teacher_Only_SectionGroup xmlns="7588910b-5ffc-4102-b996-42f626404f6f" xsi:nil="true"/>
    <Math_Settings xmlns="7588910b-5ffc-4102-b996-42f626404f6f" xsi:nil="true"/>
    <Is_Collaboration_Space_Locked xmlns="7588910b-5ffc-4102-b996-42f626404f6f" xsi:nil="true"/>
    <AppVersion xmlns="7588910b-5ffc-4102-b996-42f626404f6f" xsi:nil="true"/>
    <Owner xmlns="7588910b-5ffc-4102-b996-42f626404f6f">
      <UserInfo>
        <DisplayName/>
        <AccountId xsi:nil="true"/>
        <AccountType/>
      </UserInfo>
    </Owner>
    <Distribution_Groups xmlns="7588910b-5ffc-4102-b996-42f626404f6f" xsi:nil="true"/>
    <Invited_Teachers xmlns="7588910b-5ffc-4102-b996-42f626404f6f" xsi:nil="true"/>
    <IsNotebookLocked xmlns="7588910b-5ffc-4102-b996-42f626404f6f" xsi:nil="true"/>
    <LMS_Mappings xmlns="7588910b-5ffc-4102-b996-42f626404f6f" xsi:nil="true"/>
    <NotebookType xmlns="7588910b-5ffc-4102-b996-42f626404f6f" xsi:nil="true"/>
    <FolderType xmlns="7588910b-5ffc-4102-b996-42f626404f6f" xsi:nil="true"/>
    <Teachers xmlns="7588910b-5ffc-4102-b996-42f626404f6f">
      <UserInfo>
        <DisplayName/>
        <AccountId xsi:nil="true"/>
        <AccountType/>
      </UserInfo>
    </Teachers>
    <Students xmlns="7588910b-5ffc-4102-b996-42f626404f6f">
      <UserInfo>
        <DisplayName/>
        <AccountId xsi:nil="true"/>
        <AccountType/>
      </UserInfo>
    </Students>
    <Templates xmlns="7588910b-5ffc-4102-b996-42f626404f6f" xsi:nil="true"/>
    <DefaultSectionNames xmlns="7588910b-5ffc-4102-b996-42f626404f6f" xsi:nil="true"/>
    <TeamsChannelId xmlns="7588910b-5ffc-4102-b996-42f626404f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51C55C5B179234C8081AE08B8F347DD" ma:contentTypeVersion="35" ma:contentTypeDescription="สร้างเอกสารใหม่" ma:contentTypeScope="" ma:versionID="d516640850a70b91d0d8a8ac289da13f">
  <xsd:schema xmlns:xsd="http://www.w3.org/2001/XMLSchema" xmlns:xs="http://www.w3.org/2001/XMLSchema" xmlns:p="http://schemas.microsoft.com/office/2006/metadata/properties" xmlns:ns3="7588910b-5ffc-4102-b996-42f626404f6f" xmlns:ns4="5f799e29-ef6d-4ac2-b7bf-86c7f2b1854d" targetNamespace="http://schemas.microsoft.com/office/2006/metadata/properties" ma:root="true" ma:fieldsID="bbefa825fc27cddb02db3c69cfd0a1ad" ns3:_="" ns4:_="">
    <xsd:import namespace="7588910b-5ffc-4102-b996-42f626404f6f"/>
    <xsd:import namespace="5f799e29-ef6d-4ac2-b7bf-86c7f2b18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8910b-5ffc-4102-b996-42f626404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99e29-ef6d-4ac2-b7bf-86c7f2b1854d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3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B3FAE2-4BEA-4A7A-8118-A147FDA0F133}">
  <ds:schemaRefs>
    <ds:schemaRef ds:uri="http://schemas.microsoft.com/office/2006/metadata/properties"/>
    <ds:schemaRef ds:uri="http://schemas.microsoft.com/office/infopath/2007/PartnerControls"/>
    <ds:schemaRef ds:uri="7588910b-5ffc-4102-b996-42f626404f6f"/>
  </ds:schemaRefs>
</ds:datastoreItem>
</file>

<file path=customXml/itemProps2.xml><?xml version="1.0" encoding="utf-8"?>
<ds:datastoreItem xmlns:ds="http://schemas.openxmlformats.org/officeDocument/2006/customXml" ds:itemID="{EC4FDE12-C631-47F0-9F0E-47E5C04E4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8910b-5ffc-4102-b996-42f626404f6f"/>
    <ds:schemaRef ds:uri="5f799e29-ef6d-4ac2-b7bf-86c7f2b18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66B529-A1A0-4427-B673-48596D4310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หนังสือภายใน.dot</Template>
  <TotalTime>32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SPM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RMUTL</dc:creator>
  <cp:keywords/>
  <dc:description/>
  <cp:lastModifiedBy>Kampanat Sutijirapan</cp:lastModifiedBy>
  <cp:revision>8</cp:revision>
  <cp:lastPrinted>2024-02-21T07:21:00Z</cp:lastPrinted>
  <dcterms:created xsi:type="dcterms:W3CDTF">2024-02-21T07:17:00Z</dcterms:created>
  <dcterms:modified xsi:type="dcterms:W3CDTF">2025-08-19T13:52:00Z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0x010100C51C55C5B179234C8081AE08B8F347DD</vt:lpwstr>
  </property>
</Properties>
</file>